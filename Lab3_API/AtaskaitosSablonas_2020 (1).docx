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BBAF" w14:textId="77777777" w:rsidR="004C3480" w:rsidRDefault="00EF616C" w:rsidP="00275041">
      <w:pPr>
        <w:pStyle w:val="ReturnAddress"/>
        <w:framePr w:wrap="notBeside" w:hAnchor="page" w:x="9005" w:y="715"/>
      </w:pPr>
      <w:r>
        <w:t>Studentų 50 – 213</w:t>
      </w:r>
    </w:p>
    <w:p w14:paraId="3820D0F6" w14:textId="77777777" w:rsidR="004C3480" w:rsidRDefault="00830049" w:rsidP="00275041">
      <w:pPr>
        <w:pStyle w:val="ReturnAddress"/>
        <w:framePr w:wrap="notBeside" w:hAnchor="page" w:x="9005" w:y="715"/>
      </w:pPr>
      <w:r>
        <w:t>Kompiuterių katedra</w:t>
      </w:r>
    </w:p>
    <w:p w14:paraId="5DFD4389" w14:textId="77777777" w:rsidR="004C3480" w:rsidRDefault="006427CB">
      <w:pPr>
        <w:pStyle w:val="CompanyName"/>
        <w:jc w:val="center"/>
        <w:rPr>
          <w:sz w:val="48"/>
        </w:rPr>
      </w:pPr>
      <w:bookmarkStart w:id="0" w:name="xgraphic"/>
      <w:r>
        <w:rPr>
          <w:sz w:val="48"/>
        </w:rPr>
        <w:t>Informatikos inžinerijos studijų programa</w:t>
      </w:r>
    </w:p>
    <w:p w14:paraId="5814B443" w14:textId="4DDEE585" w:rsidR="004C3480" w:rsidRDefault="006D52E0">
      <w:pPr>
        <w:pStyle w:val="TitleCover"/>
        <w:spacing w:before="1320"/>
      </w:pPr>
      <w:r>
        <w:t>Inžinerinis projektas</w:t>
      </w:r>
    </w:p>
    <w:p w14:paraId="2D5451D9" w14:textId="77777777" w:rsidR="004C3480" w:rsidRDefault="004C3480">
      <w:pPr>
        <w:pStyle w:val="SubtitleCover"/>
        <w:spacing w:before="1080"/>
        <w:ind w:right="1685"/>
      </w:pPr>
      <w:r>
        <w:t>T120B</w:t>
      </w:r>
      <w:r w:rsidR="006427CB">
        <w:t>1</w:t>
      </w:r>
      <w:r w:rsidR="00F52D73">
        <w:t>72</w:t>
      </w:r>
      <w:r>
        <w:t xml:space="preserve"> </w:t>
      </w:r>
      <w:r w:rsidR="00F52D73">
        <w:t>Sistemų integracijos technologijos</w:t>
      </w:r>
    </w:p>
    <w:p w14:paraId="16D4ADB4" w14:textId="1A14ED09" w:rsidR="004C3480" w:rsidRDefault="006D52E0">
      <w:pPr>
        <w:pStyle w:val="SubtitleCover"/>
        <w:spacing w:before="1200"/>
        <w:ind w:right="1685"/>
      </w:pPr>
      <w:r>
        <w:t>Sistemų API technologijos</w:t>
      </w:r>
    </w:p>
    <w:p w14:paraId="78188AE2" w14:textId="77777777" w:rsidR="004C3480" w:rsidRDefault="004C3480">
      <w:pPr>
        <w:pStyle w:val="Pagrindinistekstas"/>
      </w:pPr>
    </w:p>
    <w:p w14:paraId="6094FEA7" w14:textId="77777777" w:rsidR="004C3480" w:rsidRDefault="004C3480">
      <w:pPr>
        <w:pStyle w:val="Pagrindinistekstas"/>
        <w:sectPr w:rsidR="004C348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797" w:bottom="1440" w:left="1797" w:header="720" w:footer="958" w:gutter="0"/>
          <w:pgNumType w:start="1"/>
          <w:cols w:space="720"/>
          <w:titlePg/>
        </w:sectPr>
      </w:pPr>
    </w:p>
    <w:p w14:paraId="4EFA44ED" w14:textId="77777777" w:rsidR="004C3480" w:rsidRDefault="004C3480">
      <w:pPr>
        <w:pStyle w:val="BodyTextKeep"/>
        <w:keepNext w:val="0"/>
        <w:spacing w:after="0" w:line="240" w:lineRule="auto"/>
      </w:pPr>
    </w:p>
    <w:p w14:paraId="72332664" w14:textId="77777777" w:rsidR="004C3480" w:rsidRDefault="004C3480">
      <w:pPr>
        <w:pStyle w:val="BodyTextKeep"/>
        <w:keepNext w:val="0"/>
        <w:spacing w:after="0" w:line="240" w:lineRule="auto"/>
      </w:pPr>
    </w:p>
    <w:p w14:paraId="2F54B28E" w14:textId="77777777" w:rsidR="004C3480" w:rsidRDefault="004C3480">
      <w:pPr>
        <w:pStyle w:val="BodyTextKeep"/>
        <w:keepNext w:val="0"/>
        <w:spacing w:after="0" w:line="240" w:lineRule="auto"/>
        <w:rPr>
          <w:b/>
        </w:rPr>
      </w:pPr>
      <w:r>
        <w:rPr>
          <w:b/>
        </w:rPr>
        <w:t>ATLIKO:</w:t>
      </w:r>
    </w:p>
    <w:p w14:paraId="5F52BE89" w14:textId="77777777" w:rsidR="004C3480" w:rsidRDefault="004C3480">
      <w:pPr>
        <w:pStyle w:val="BodyTextKeep"/>
        <w:keepNext w:val="0"/>
        <w:spacing w:after="0" w:line="240" w:lineRule="auto"/>
      </w:pPr>
    </w:p>
    <w:p w14:paraId="04647C84" w14:textId="518D5FAC" w:rsidR="004C3480" w:rsidRDefault="006D52E0">
      <w:pPr>
        <w:pStyle w:val="BodyTextKeep"/>
        <w:keepNext w:val="0"/>
        <w:spacing w:after="0" w:line="240" w:lineRule="auto"/>
      </w:pPr>
      <w:r>
        <w:rPr>
          <w:b/>
          <w:u w:val="single"/>
        </w:rPr>
        <w:t>Dominykas Adomaitis</w:t>
      </w:r>
      <w:r w:rsidR="004C3480">
        <w:tab/>
      </w:r>
      <w:r w:rsidR="004C3480">
        <w:tab/>
      </w:r>
      <w:r w:rsidR="004C3480"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  <w:r w:rsidR="004C3480">
        <w:tab/>
      </w:r>
      <w:r w:rsidR="004C3480">
        <w:tab/>
      </w:r>
      <w:r w:rsidR="004C3480">
        <w:tab/>
      </w:r>
      <w:r w:rsidR="004C3480">
        <w:tab/>
      </w:r>
      <w:r>
        <w:rPr>
          <w:b/>
          <w:u w:val="single"/>
        </w:rPr>
        <w:t>IFB-8</w:t>
      </w:r>
    </w:p>
    <w:p w14:paraId="1E099944" w14:textId="77777777" w:rsidR="004C3480" w:rsidRDefault="004C3480">
      <w:pPr>
        <w:pStyle w:val="BodyTextKeep"/>
        <w:keepNext w:val="0"/>
        <w:spacing w:after="0" w:line="240" w:lineRule="auto"/>
      </w:pPr>
      <w:r>
        <w:t>(Vardas Pavardė)</w:t>
      </w:r>
      <w:r>
        <w:tab/>
      </w:r>
      <w:r>
        <w:tab/>
      </w:r>
      <w:r>
        <w:tab/>
      </w:r>
      <w:r>
        <w:tab/>
      </w:r>
      <w:r>
        <w:tab/>
        <w:t xml:space="preserve">   (Parašas)</w:t>
      </w:r>
      <w:r>
        <w:tab/>
      </w:r>
      <w:r>
        <w:tab/>
      </w:r>
      <w:r>
        <w:tab/>
      </w:r>
      <w:r>
        <w:tab/>
      </w:r>
      <w:r>
        <w:tab/>
        <w:t>(Grupė)</w:t>
      </w:r>
    </w:p>
    <w:p w14:paraId="714979DA" w14:textId="77777777" w:rsidR="004C3480" w:rsidRDefault="004C3480">
      <w:pPr>
        <w:pStyle w:val="BodyTextKeep"/>
        <w:keepNext w:val="0"/>
        <w:spacing w:after="0" w:line="240" w:lineRule="auto"/>
      </w:pPr>
    </w:p>
    <w:p w14:paraId="2AD48A38" w14:textId="77777777" w:rsidR="004C3480" w:rsidRDefault="004C3480">
      <w:pPr>
        <w:pStyle w:val="BodyTextKeep"/>
        <w:keepNext w:val="0"/>
        <w:spacing w:after="0" w:line="240" w:lineRule="auto"/>
      </w:pPr>
    </w:p>
    <w:p w14:paraId="36C76115" w14:textId="77777777" w:rsidR="000A6AB2" w:rsidRDefault="000A6AB2">
      <w:pPr>
        <w:pStyle w:val="BodyTextKeep"/>
        <w:keepNext w:val="0"/>
        <w:spacing w:after="0" w:line="240" w:lineRule="auto"/>
      </w:pPr>
    </w:p>
    <w:p w14:paraId="19E43B32" w14:textId="77777777" w:rsidR="004C3480" w:rsidRDefault="004C3480">
      <w:pPr>
        <w:pStyle w:val="BodyTextKeep"/>
        <w:keepNext w:val="0"/>
        <w:spacing w:after="0" w:line="240" w:lineRule="auto"/>
        <w:rPr>
          <w:b/>
        </w:rPr>
      </w:pPr>
      <w:r>
        <w:rPr>
          <w:b/>
        </w:rPr>
        <w:t>DĖSTYTOJAS:</w:t>
      </w:r>
    </w:p>
    <w:p w14:paraId="63BFBB76" w14:textId="77777777" w:rsidR="004C3480" w:rsidRDefault="004C3480">
      <w:pPr>
        <w:pStyle w:val="BodyTextKeep"/>
        <w:keepNext w:val="0"/>
        <w:spacing w:after="0" w:line="240" w:lineRule="auto"/>
      </w:pPr>
    </w:p>
    <w:p w14:paraId="4D8796F3" w14:textId="5CBA12D5" w:rsidR="004C3480" w:rsidRDefault="006D52E0">
      <w:pPr>
        <w:pStyle w:val="BodyTextKeep"/>
        <w:keepNext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Algirdas Dobrovolskis</w:t>
      </w:r>
      <w:r w:rsidR="004C3480">
        <w:tab/>
      </w:r>
      <w:r w:rsidR="004C3480">
        <w:tab/>
      </w:r>
      <w:r w:rsidR="004C3480"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</w:p>
    <w:p w14:paraId="65B6D67F" w14:textId="77777777" w:rsidR="004C3480" w:rsidRDefault="004C3480">
      <w:pPr>
        <w:pStyle w:val="BodyTextKeep"/>
        <w:keepNext w:val="0"/>
        <w:spacing w:after="0" w:line="240" w:lineRule="auto"/>
      </w:pPr>
      <w:r>
        <w:t>(Vardas Pavardė)</w:t>
      </w:r>
      <w:r>
        <w:tab/>
      </w:r>
      <w:r>
        <w:tab/>
      </w:r>
      <w:r>
        <w:tab/>
      </w:r>
      <w:r>
        <w:tab/>
      </w:r>
      <w:r>
        <w:tab/>
        <w:t xml:space="preserve">    (Parašas)</w:t>
      </w:r>
    </w:p>
    <w:p w14:paraId="324FA765" w14:textId="77777777" w:rsidR="004C3480" w:rsidRDefault="004C3480">
      <w:pPr>
        <w:pStyle w:val="BodyTextKeep"/>
        <w:keepNext w:val="0"/>
        <w:spacing w:after="0" w:line="240" w:lineRule="auto"/>
      </w:pPr>
    </w:p>
    <w:p w14:paraId="34D59EB1" w14:textId="77777777" w:rsidR="004C3480" w:rsidRDefault="004C3480">
      <w:pPr>
        <w:pStyle w:val="BodyTextKeep"/>
        <w:keepNext w:val="0"/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DARBAS ATIDUOTAS:</w:t>
      </w:r>
    </w:p>
    <w:p w14:paraId="0235AD58" w14:textId="77777777" w:rsidR="004C3480" w:rsidRDefault="004C3480">
      <w:pPr>
        <w:pStyle w:val="BodyTextKeep"/>
        <w:keepNext w:val="0"/>
        <w:spacing w:after="0" w:line="240" w:lineRule="auto"/>
      </w:pPr>
    </w:p>
    <w:p w14:paraId="6047AF8E" w14:textId="0A55BBCC" w:rsidR="004C3480" w:rsidRDefault="004C3480">
      <w:pPr>
        <w:pStyle w:val="BodyTextKeep"/>
        <w:keepNext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52E0">
        <w:t xml:space="preserve">08 </w:t>
      </w:r>
      <w:r>
        <w:t>d.</w:t>
      </w:r>
      <w:r w:rsidR="006D52E0">
        <w:t xml:space="preserve"> 12 </w:t>
      </w:r>
      <w:r>
        <w:t>mėn. 20</w:t>
      </w:r>
      <w:r w:rsidR="00CC40D9">
        <w:t>2</w:t>
      </w:r>
      <w:r w:rsidR="006D52E0">
        <w:t>1</w:t>
      </w:r>
    </w:p>
    <w:p w14:paraId="3926C955" w14:textId="77777777" w:rsidR="004C3480" w:rsidRDefault="004C3480">
      <w:pPr>
        <w:pStyle w:val="BodyTextKeep"/>
        <w:keepNext w:val="0"/>
        <w:spacing w:after="0" w:line="240" w:lineRule="auto"/>
      </w:pPr>
    </w:p>
    <w:p w14:paraId="20069E31" w14:textId="7777777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</w:p>
    <w:p w14:paraId="38EF8F40" w14:textId="7777777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</w:p>
    <w:p w14:paraId="59574EBC" w14:textId="7777777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</w:p>
    <w:p w14:paraId="05745CE4" w14:textId="7777777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</w:p>
    <w:p w14:paraId="5C1C3B18" w14:textId="5497A33B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KAUNAS 20</w:t>
      </w:r>
      <w:r w:rsidR="00CC40D9">
        <w:rPr>
          <w:b/>
          <w:sz w:val="24"/>
        </w:rPr>
        <w:t>2</w:t>
      </w:r>
      <w:r w:rsidR="006D52E0">
        <w:rPr>
          <w:b/>
          <w:sz w:val="24"/>
        </w:rPr>
        <w:t>1</w:t>
      </w:r>
      <w:r>
        <w:rPr>
          <w:b/>
          <w:sz w:val="24"/>
        </w:rPr>
        <w:br w:type="page"/>
      </w:r>
    </w:p>
    <w:bookmarkEnd w:id="0"/>
    <w:p w14:paraId="4213DE43" w14:textId="20351EC9" w:rsidR="004C3480" w:rsidRDefault="006D52E0">
      <w:pPr>
        <w:pStyle w:val="Paantrat"/>
      </w:pPr>
      <w:r>
        <w:t xml:space="preserve">Sistemų </w:t>
      </w:r>
      <w:r w:rsidRPr="006D52E0">
        <w:t>API technologijos</w:t>
      </w:r>
    </w:p>
    <w:p w14:paraId="0F428251" w14:textId="77777777" w:rsidR="004C3480" w:rsidRDefault="00A42531">
      <w:pPr>
        <w:pStyle w:val="Antrat1"/>
      </w:pPr>
      <w:r>
        <w:t>Užduotis</w:t>
      </w:r>
    </w:p>
    <w:p w14:paraId="058E05F7" w14:textId="7B2B3FB8" w:rsidR="004C3480" w:rsidRDefault="006D52E0">
      <w:pPr>
        <w:pStyle w:val="Pagrindinistekstas"/>
      </w:pPr>
      <w:r>
        <w:t>D</w:t>
      </w:r>
      <w:r w:rsidRPr="006D52E0">
        <w:t>arbo tikslas yra sugalvoti ir sukurti taikymą panaudojant REST API technologijas.</w:t>
      </w:r>
      <w:r>
        <w:t xml:space="preserve"> </w:t>
      </w:r>
      <w:r w:rsidRPr="006D52E0">
        <w:t xml:space="preserve">Sugalvoti ir sukurti tik </w:t>
      </w:r>
      <w:proofErr w:type="spellStart"/>
      <w:r w:rsidRPr="006D52E0">
        <w:t>klientinės</w:t>
      </w:r>
      <w:proofErr w:type="spellEnd"/>
      <w:r w:rsidRPr="006D52E0">
        <w:t xml:space="preserve"> dalies taikymą (maksimalus galimas gauti pažymys yra ribojamas iki 8). Būtina panaudoti bent 3 skirtingus esamus REST API</w:t>
      </w:r>
      <w:r>
        <w:t>.</w:t>
      </w:r>
    </w:p>
    <w:p w14:paraId="34879279" w14:textId="641F1F8E" w:rsidR="004C3480" w:rsidRDefault="00CD4E84">
      <w:pPr>
        <w:pStyle w:val="Antrat1"/>
      </w:pPr>
      <w:r w:rsidRPr="00CD4E84">
        <w:t>Sistemų API technologijos</w:t>
      </w:r>
      <w:r w:rsidR="0092013A">
        <w:t xml:space="preserve"> </w:t>
      </w:r>
      <w:r w:rsidR="00A42531">
        <w:t>sprendimo</w:t>
      </w:r>
      <w:r w:rsidR="0092013A">
        <w:t xml:space="preserve"> architektūra</w:t>
      </w:r>
      <w:r w:rsidR="00A42531">
        <w:t>/aprašymas</w:t>
      </w:r>
    </w:p>
    <w:p w14:paraId="500AF935" w14:textId="06D93F97" w:rsidR="004C3480" w:rsidRDefault="000F5472">
      <w:pPr>
        <w:pStyle w:val="Pagrindinistekstas"/>
      </w:pPr>
      <w:r>
        <w:t>Panaudoti API:</w:t>
      </w:r>
    </w:p>
    <w:p w14:paraId="28CF15E3" w14:textId="0E01CFA8" w:rsidR="000F5472" w:rsidRDefault="000F5472" w:rsidP="000F5472">
      <w:pPr>
        <w:pStyle w:val="Pagrindinistekstas"/>
        <w:numPr>
          <w:ilvl w:val="0"/>
          <w:numId w:val="21"/>
        </w:numPr>
      </w:pPr>
      <w:proofErr w:type="spellStart"/>
      <w:r w:rsidRPr="000F5472">
        <w:t>Geolocation</w:t>
      </w:r>
      <w:proofErr w:type="spellEnd"/>
      <w:r w:rsidRPr="000F5472">
        <w:t xml:space="preserve"> API</w:t>
      </w:r>
      <w:r>
        <w:t xml:space="preserve"> </w:t>
      </w:r>
      <w:hyperlink r:id="rId13" w:history="1">
        <w:r w:rsidRPr="00870787">
          <w:rPr>
            <w:rStyle w:val="Hipersaitas"/>
          </w:rPr>
          <w:t>https://developer.mozilla.org/en-US/docs/Web/API/Geolocation_API</w:t>
        </w:r>
      </w:hyperlink>
    </w:p>
    <w:p w14:paraId="55E48DAD" w14:textId="3ACD9DC3" w:rsidR="000F5472" w:rsidRDefault="000F5472" w:rsidP="000F5472">
      <w:pPr>
        <w:pStyle w:val="Pagrindinistekstas"/>
        <w:numPr>
          <w:ilvl w:val="0"/>
          <w:numId w:val="21"/>
        </w:numPr>
      </w:pPr>
      <w:proofErr w:type="spellStart"/>
      <w:r w:rsidRPr="000F5472">
        <w:t>GeoDB</w:t>
      </w:r>
      <w:proofErr w:type="spellEnd"/>
      <w:r w:rsidRPr="000F5472">
        <w:t xml:space="preserve"> </w:t>
      </w:r>
      <w:proofErr w:type="spellStart"/>
      <w:r w:rsidRPr="000F5472">
        <w:t>Cities</w:t>
      </w:r>
      <w:proofErr w:type="spellEnd"/>
      <w:r>
        <w:t xml:space="preserve"> API </w:t>
      </w:r>
      <w:hyperlink r:id="rId14" w:history="1">
        <w:r w:rsidRPr="00870787">
          <w:rPr>
            <w:rStyle w:val="Hipersaitas"/>
          </w:rPr>
          <w:t>https://rapidapi.com/wirefreethought/api/geodb-cities/details</w:t>
        </w:r>
      </w:hyperlink>
    </w:p>
    <w:p w14:paraId="79350188" w14:textId="5E46C22B" w:rsidR="000F5472" w:rsidRPr="00374509" w:rsidRDefault="000F5472" w:rsidP="000F5472">
      <w:pPr>
        <w:pStyle w:val="Pagrindinistekstas"/>
        <w:numPr>
          <w:ilvl w:val="0"/>
          <w:numId w:val="21"/>
        </w:numPr>
        <w:rPr>
          <w:rStyle w:val="Hipersaitas"/>
          <w:color w:val="auto"/>
          <w:u w:val="none"/>
        </w:rPr>
      </w:pPr>
      <w:proofErr w:type="spellStart"/>
      <w:r w:rsidRPr="000F5472">
        <w:t>Current</w:t>
      </w:r>
      <w:proofErr w:type="spellEnd"/>
      <w:r w:rsidRPr="000F5472">
        <w:t xml:space="preserve"> </w:t>
      </w:r>
      <w:proofErr w:type="spellStart"/>
      <w:r w:rsidRPr="000F5472">
        <w:t>Weather</w:t>
      </w:r>
      <w:proofErr w:type="spellEnd"/>
      <w:r w:rsidRPr="000F5472">
        <w:t xml:space="preserve"> Data</w:t>
      </w:r>
      <w:r>
        <w:t xml:space="preserve"> API </w:t>
      </w:r>
      <w:hyperlink r:id="rId15" w:history="1">
        <w:r w:rsidRPr="00870787">
          <w:rPr>
            <w:rStyle w:val="Hipersaitas"/>
          </w:rPr>
          <w:t>https://open</w:t>
        </w:r>
        <w:r w:rsidRPr="00870787">
          <w:rPr>
            <w:rStyle w:val="Hipersaitas"/>
          </w:rPr>
          <w:t>w</w:t>
        </w:r>
        <w:r w:rsidRPr="00870787">
          <w:rPr>
            <w:rStyle w:val="Hipersaitas"/>
          </w:rPr>
          <w:t>eathermap.org/current</w:t>
        </w:r>
      </w:hyperlink>
    </w:p>
    <w:p w14:paraId="5B93DE2F" w14:textId="0B1C6718" w:rsidR="00374509" w:rsidRDefault="00374509" w:rsidP="000F5472">
      <w:pPr>
        <w:pStyle w:val="Pagrindinistekstas"/>
        <w:numPr>
          <w:ilvl w:val="0"/>
          <w:numId w:val="21"/>
        </w:numPr>
      </w:pPr>
      <w:r>
        <w:t xml:space="preserve">Google </w:t>
      </w:r>
      <w:proofErr w:type="spellStart"/>
      <w:r>
        <w:t>Search</w:t>
      </w:r>
      <w:proofErr w:type="spellEnd"/>
      <w:r>
        <w:t xml:space="preserve"> API </w:t>
      </w:r>
      <w:hyperlink r:id="rId16" w:history="1">
        <w:r w:rsidRPr="00840A2D">
          <w:rPr>
            <w:rStyle w:val="Hipersaitas"/>
          </w:rPr>
          <w:t>https://rapidapi.com</w:t>
        </w:r>
        <w:r w:rsidRPr="00840A2D">
          <w:rPr>
            <w:rStyle w:val="Hipersaitas"/>
          </w:rPr>
          <w:t>/</w:t>
        </w:r>
        <w:r w:rsidRPr="00840A2D">
          <w:rPr>
            <w:rStyle w:val="Hipersaitas"/>
          </w:rPr>
          <w:t>apigeek/api/google-search3/details</w:t>
        </w:r>
      </w:hyperlink>
    </w:p>
    <w:p w14:paraId="27DEFF64" w14:textId="221D1698" w:rsidR="000F5472" w:rsidRDefault="001E00E1" w:rsidP="000F5472">
      <w:pPr>
        <w:pStyle w:val="Pagrindinistekstas"/>
      </w:pPr>
      <w:r>
        <w:t>API tai a</w:t>
      </w:r>
      <w:r w:rsidRPr="001E00E1">
        <w:t xml:space="preserve">plikacijų programavimo sąsaja (angl. </w:t>
      </w:r>
      <w:proofErr w:type="spellStart"/>
      <w:r w:rsidRPr="001E00E1">
        <w:t>Application</w:t>
      </w:r>
      <w:proofErr w:type="spellEnd"/>
      <w:r w:rsidRPr="001E00E1">
        <w:t xml:space="preserve"> </w:t>
      </w:r>
      <w:proofErr w:type="spellStart"/>
      <w:r w:rsidRPr="001E00E1">
        <w:t>Programming</w:t>
      </w:r>
      <w:proofErr w:type="spellEnd"/>
      <w:r w:rsidRPr="001E00E1">
        <w:t xml:space="preserve"> </w:t>
      </w:r>
      <w:proofErr w:type="spellStart"/>
      <w:r w:rsidRPr="001E00E1">
        <w:t>Interface</w:t>
      </w:r>
      <w:proofErr w:type="spellEnd"/>
      <w:r w:rsidRPr="001E00E1">
        <w:t>, API) – tai sąsaja, kurią suteikia kompiuterinė sistema, biblioteka ar programa tam, kad programuotojas per kitą programą galėtų pasiekti jos funkcionalumą ar apsikeistų su ja duomenimis.</w:t>
      </w:r>
      <w:r w:rsidR="000A05CF">
        <w:t xml:space="preserve"> </w:t>
      </w:r>
    </w:p>
    <w:p w14:paraId="68704AE3" w14:textId="7B7621EA" w:rsidR="00EA5420" w:rsidRDefault="00EA5420" w:rsidP="000F5472">
      <w:pPr>
        <w:pStyle w:val="Pagrindinistekstas"/>
      </w:pPr>
      <w:proofErr w:type="spellStart"/>
      <w:r>
        <w:t>Geolocation</w:t>
      </w:r>
      <w:proofErr w:type="spellEnd"/>
      <w:r>
        <w:t xml:space="preserve"> API:</w:t>
      </w:r>
      <w:r w:rsidR="003E5982">
        <w:t xml:space="preserve"> </w:t>
      </w:r>
      <w:r>
        <w:t xml:space="preserve">Naudoju </w:t>
      </w:r>
      <w:proofErr w:type="spellStart"/>
      <w:r w:rsidRPr="00EA5420">
        <w:t>Geolocation.getCurrentPosition</w:t>
      </w:r>
      <w:proofErr w:type="spellEnd"/>
      <w:r w:rsidRPr="00EA5420">
        <w:t>()</w:t>
      </w:r>
      <w:r w:rsidR="003E5982">
        <w:t xml:space="preserve"> Užklausa gražina esama įrenginio vieta koordinatėmis. </w:t>
      </w:r>
    </w:p>
    <w:p w14:paraId="290E2637" w14:textId="5DEC46D3" w:rsidR="003E5982" w:rsidRDefault="003E5982" w:rsidP="000F5472">
      <w:pPr>
        <w:pStyle w:val="Pagrindinistekstas"/>
      </w:pPr>
      <w:proofErr w:type="spellStart"/>
      <w:r>
        <w:t>CeoDB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naudoju užklausa:</w:t>
      </w:r>
    </w:p>
    <w:p w14:paraId="7DFFFEFF" w14:textId="2B56922C" w:rsidR="003E5982" w:rsidRPr="003E5982" w:rsidRDefault="003E5982" w:rsidP="003E5982">
      <w:pPr>
        <w:shd w:val="clear" w:color="auto" w:fill="2D2A2E"/>
        <w:spacing w:line="285" w:lineRule="atLeast"/>
        <w:jc w:val="left"/>
        <w:rPr>
          <w:rFonts w:ascii="Consolas" w:hAnsi="Consolas"/>
          <w:color w:val="FFD866"/>
          <w:sz w:val="21"/>
          <w:szCs w:val="21"/>
          <w:lang w:val="en-US"/>
        </w:rPr>
      </w:pPr>
      <w:hyperlink r:id="rId17" w:history="1">
        <w:r w:rsidRPr="003E5982">
          <w:rPr>
            <w:rFonts w:ascii="Consolas" w:hAnsi="Consolas"/>
            <w:color w:val="FFD866"/>
            <w:sz w:val="21"/>
            <w:szCs w:val="21"/>
            <w:lang w:val="en-US"/>
          </w:rPr>
          <w:t>https://wft-geo-db.p.rapidapi.com/v1/geo/locations/$%7Blatitude%7D+$%7Blongitude%7D/nearbyCities?radius=20&amp;limit=2&amp;minPopulation=2000&amp;distanceUnit=KM</w:t>
        </w:r>
      </w:hyperlink>
    </w:p>
    <w:p w14:paraId="7F31494B" w14:textId="7EB0DEEA" w:rsidR="003E5982" w:rsidRDefault="003E5982" w:rsidP="000F5472">
      <w:pPr>
        <w:pStyle w:val="Pagrindinistekstas"/>
      </w:pPr>
      <w:r>
        <w:t xml:space="preserve">Ši užklausa pagal duotas koordinates 20 kilometrų spindulių randa miestą su daugiau nei 2000 gyventojų. Taip randamas miestas kuriame yra įrenginys. </w:t>
      </w:r>
    </w:p>
    <w:p w14:paraId="6264AB72" w14:textId="4C65F45A" w:rsidR="003E5982" w:rsidRDefault="003E5982" w:rsidP="000F5472">
      <w:pPr>
        <w:pStyle w:val="Pagrindinistekstas"/>
      </w:pPr>
      <w:proofErr w:type="spellStart"/>
      <w:r w:rsidRPr="000F5472">
        <w:t>Current</w:t>
      </w:r>
      <w:proofErr w:type="spellEnd"/>
      <w:r w:rsidRPr="000F5472">
        <w:t xml:space="preserve"> </w:t>
      </w:r>
      <w:proofErr w:type="spellStart"/>
      <w:r w:rsidRPr="000F5472">
        <w:t>Weather</w:t>
      </w:r>
      <w:proofErr w:type="spellEnd"/>
      <w:r w:rsidRPr="000F5472">
        <w:t xml:space="preserve"> Data</w:t>
      </w:r>
      <w:r>
        <w:t xml:space="preserve"> API</w:t>
      </w:r>
      <w:r>
        <w:t xml:space="preserve"> naudoju užklausa:</w:t>
      </w:r>
    </w:p>
    <w:p w14:paraId="005C6CDB" w14:textId="18808959" w:rsidR="003E5982" w:rsidRPr="003E5982" w:rsidRDefault="003E5982" w:rsidP="003E5982">
      <w:pPr>
        <w:shd w:val="clear" w:color="auto" w:fill="2D2A2E"/>
        <w:spacing w:line="285" w:lineRule="atLeast"/>
        <w:jc w:val="left"/>
        <w:rPr>
          <w:rFonts w:ascii="Consolas" w:hAnsi="Consolas"/>
          <w:color w:val="FCFCFA"/>
          <w:sz w:val="21"/>
          <w:szCs w:val="21"/>
          <w:lang w:val="en-US"/>
        </w:rPr>
      </w:pPr>
      <w:r w:rsidRPr="003E5982">
        <w:rPr>
          <w:rFonts w:ascii="Consolas" w:hAnsi="Consolas"/>
          <w:color w:val="FFD866"/>
          <w:sz w:val="21"/>
          <w:szCs w:val="21"/>
          <w:lang w:val="en-US"/>
        </w:rPr>
        <w:t>https://api.openweathermap.org/data/2.5/weather?q=</w:t>
      </w:r>
      <w:r w:rsidRPr="003E5982">
        <w:rPr>
          <w:rFonts w:ascii="Consolas" w:hAnsi="Consolas"/>
          <w:color w:val="939293"/>
          <w:sz w:val="21"/>
          <w:szCs w:val="21"/>
          <w:lang w:val="en-US"/>
        </w:rPr>
        <w:t>${</w:t>
      </w:r>
      <w:r w:rsidRPr="003E5982">
        <w:rPr>
          <w:rFonts w:ascii="Consolas" w:hAnsi="Consolas"/>
          <w:color w:val="FCFCFA"/>
          <w:sz w:val="21"/>
          <w:szCs w:val="21"/>
          <w:lang w:val="en-US"/>
        </w:rPr>
        <w:t>inputVal</w:t>
      </w:r>
      <w:r w:rsidRPr="003E5982">
        <w:rPr>
          <w:rFonts w:ascii="Consolas" w:hAnsi="Consolas"/>
          <w:color w:val="939293"/>
          <w:sz w:val="21"/>
          <w:szCs w:val="21"/>
          <w:lang w:val="en-US"/>
        </w:rPr>
        <w:t>}</w:t>
      </w:r>
      <w:r w:rsidRPr="003E5982">
        <w:rPr>
          <w:rFonts w:ascii="Consolas" w:hAnsi="Consolas"/>
          <w:color w:val="FFD866"/>
          <w:sz w:val="21"/>
          <w:szCs w:val="21"/>
          <w:lang w:val="en-US"/>
        </w:rPr>
        <w:t>&amp;appid=</w:t>
      </w:r>
      <w:r w:rsidRPr="003E5982">
        <w:rPr>
          <w:rFonts w:ascii="Consolas" w:hAnsi="Consolas"/>
          <w:color w:val="939293"/>
          <w:sz w:val="21"/>
          <w:szCs w:val="21"/>
          <w:lang w:val="en-US"/>
        </w:rPr>
        <w:t>${</w:t>
      </w:r>
      <w:r>
        <w:rPr>
          <w:rFonts w:ascii="Consolas" w:hAnsi="Consolas"/>
          <w:color w:val="AB9DF2"/>
          <w:sz w:val="21"/>
          <w:szCs w:val="21"/>
          <w:lang w:val="en-US"/>
        </w:rPr>
        <w:t>a</w:t>
      </w:r>
      <w:r w:rsidRPr="003E5982">
        <w:rPr>
          <w:rFonts w:ascii="Consolas" w:hAnsi="Consolas"/>
          <w:color w:val="AB9DF2"/>
          <w:sz w:val="21"/>
          <w:szCs w:val="21"/>
          <w:lang w:val="en-US"/>
        </w:rPr>
        <w:t>piKey</w:t>
      </w:r>
      <w:r w:rsidRPr="003E5982">
        <w:rPr>
          <w:rFonts w:ascii="Consolas" w:hAnsi="Consolas"/>
          <w:color w:val="939293"/>
          <w:sz w:val="21"/>
          <w:szCs w:val="21"/>
          <w:lang w:val="en-US"/>
        </w:rPr>
        <w:t>}</w:t>
      </w:r>
      <w:r w:rsidRPr="003E5982">
        <w:rPr>
          <w:rFonts w:ascii="Consolas" w:hAnsi="Consolas"/>
          <w:color w:val="FFD866"/>
          <w:sz w:val="21"/>
          <w:szCs w:val="21"/>
          <w:lang w:val="en-US"/>
        </w:rPr>
        <w:t>&amp;units=metric</w:t>
      </w:r>
    </w:p>
    <w:p w14:paraId="61538598" w14:textId="2E85D479" w:rsidR="003E5982" w:rsidRDefault="00EB2403" w:rsidP="000F5472">
      <w:pPr>
        <w:pStyle w:val="Pagrindinistekstas"/>
      </w:pPr>
      <w:r>
        <w:rPr>
          <w:noProof/>
        </w:rPr>
        <w:pict w14:anchorId="1840BABB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31.2pt;margin-top:228.6pt;width:273.05pt;height:37pt;z-index:2;mso-position-horizontal-relative:text;mso-position-vertical-relative:text" stroked="f">
            <v:textbox style="mso-fit-shape-to-text:t" inset="0,0,0,0">
              <w:txbxContent>
                <w:p w14:paraId="0648663D" w14:textId="69235CF2" w:rsidR="00EB2403" w:rsidRPr="001A7F43" w:rsidRDefault="00EB2403" w:rsidP="00EB2403">
                  <w:pPr>
                    <w:pStyle w:val="Antrat"/>
                    <w:jc w:val="center"/>
                    <w:rPr>
                      <w:noProof/>
                    </w:rPr>
                  </w:pPr>
                  <w:r>
                    <w:t xml:space="preserve">pav. </w:t>
                  </w:r>
                  <w:r>
                    <w:fldChar w:fldCharType="begin"/>
                  </w:r>
                  <w:r>
                    <w:instrText xml:space="preserve"> SEQ pav. \* ARABIC </w:instrText>
                  </w:r>
                  <w:r>
                    <w:fldChar w:fldCharType="separate"/>
                  </w:r>
                  <w:r w:rsidR="00844C6B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 Gauta orų prognozė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7976D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aveikslėlis 1" o:spid="_x0000_s2051" type="#_x0000_t75" style="position:absolute;left:0;text-align:left;margin-left:116.05pt;margin-top:25.15pt;width:188.2pt;height:199.45pt;z-index:1;visibility:visible;mso-wrap-style:square;mso-position-horizontal-relative:text;mso-position-vertical-relative:text;mso-width-relative:page;mso-height-relative:page">
            <v:imagedata r:id="rId18" o:title=""/>
            <w10:wrap type="topAndBottom"/>
          </v:shape>
        </w:pict>
      </w:r>
      <w:r>
        <w:t xml:space="preserve">Užklausoje nurodomos miestas. Gaunama dabartiniu momentu esantys orai tame mieste. </w:t>
      </w:r>
    </w:p>
    <w:p w14:paraId="2E33C908" w14:textId="1E7141A0" w:rsidR="00EB2403" w:rsidRDefault="00CE4291" w:rsidP="000F5472">
      <w:pPr>
        <w:pStyle w:val="Pagrindinistekstas"/>
      </w:pPr>
      <w:r>
        <w:lastRenderedPageBreak/>
        <w:t xml:space="preserve">Google </w:t>
      </w:r>
      <w:proofErr w:type="spellStart"/>
      <w:r>
        <w:t>Search</w:t>
      </w:r>
      <w:proofErr w:type="spellEnd"/>
      <w:r>
        <w:t xml:space="preserve"> API</w:t>
      </w:r>
      <w:r>
        <w:t xml:space="preserve"> naudoju užklausa:</w:t>
      </w:r>
    </w:p>
    <w:p w14:paraId="081DA0EC" w14:textId="77777777" w:rsidR="00CE4291" w:rsidRPr="00CE4291" w:rsidRDefault="00CE4291" w:rsidP="00CE4291">
      <w:pPr>
        <w:shd w:val="clear" w:color="auto" w:fill="2D2A2E"/>
        <w:spacing w:line="285" w:lineRule="atLeast"/>
        <w:jc w:val="left"/>
        <w:rPr>
          <w:rFonts w:ascii="Consolas" w:hAnsi="Consolas"/>
          <w:color w:val="FCFCFA"/>
          <w:sz w:val="21"/>
          <w:szCs w:val="21"/>
          <w:lang w:val="en-US"/>
        </w:rPr>
      </w:pPr>
      <w:r w:rsidRPr="00CE4291">
        <w:rPr>
          <w:rFonts w:ascii="Consolas" w:hAnsi="Consolas"/>
          <w:color w:val="FFD866"/>
          <w:sz w:val="21"/>
          <w:szCs w:val="21"/>
          <w:lang w:val="en-US"/>
        </w:rPr>
        <w:t>https://google-search3.p.rapidapi.com/api/v1/search/q=</w:t>
      </w:r>
      <w:r w:rsidRPr="00CE4291">
        <w:rPr>
          <w:rFonts w:ascii="Consolas" w:hAnsi="Consolas"/>
          <w:color w:val="939293"/>
          <w:sz w:val="21"/>
          <w:szCs w:val="21"/>
          <w:lang w:val="en-US"/>
        </w:rPr>
        <w:t>${</w:t>
      </w:r>
      <w:r w:rsidRPr="00CE4291">
        <w:rPr>
          <w:rFonts w:ascii="Consolas" w:hAnsi="Consolas"/>
          <w:color w:val="FCFCFA"/>
          <w:sz w:val="21"/>
          <w:szCs w:val="21"/>
          <w:lang w:val="en-US"/>
        </w:rPr>
        <w:t>keyWord</w:t>
      </w:r>
      <w:r w:rsidRPr="00CE4291">
        <w:rPr>
          <w:rFonts w:ascii="Consolas" w:hAnsi="Consolas"/>
          <w:color w:val="939293"/>
          <w:sz w:val="21"/>
          <w:szCs w:val="21"/>
          <w:lang w:val="en-US"/>
        </w:rPr>
        <w:t>}</w:t>
      </w:r>
    </w:p>
    <w:p w14:paraId="0E6D8395" w14:textId="378C8B46" w:rsidR="00CE4291" w:rsidRDefault="00CE4291" w:rsidP="000F5472">
      <w:pPr>
        <w:pStyle w:val="Pagrindinistekstas"/>
      </w:pPr>
    </w:p>
    <w:p w14:paraId="4FAA86B1" w14:textId="116ACB35" w:rsidR="00CE4291" w:rsidRDefault="002620C2" w:rsidP="000F5472">
      <w:pPr>
        <w:pStyle w:val="Pagrindinistekstas"/>
      </w:pPr>
      <w:r>
        <w:rPr>
          <w:noProof/>
        </w:rPr>
        <w:pict w14:anchorId="387CF719">
          <v:shape id="_x0000_s2054" type="#_x0000_t202" style="position:absolute;left:0;text-align:left;margin-left:18.95pt;margin-top:164.6pt;width:284.6pt;height:25.5pt;z-index:4;mso-position-horizontal-relative:text;mso-position-vertical-relative:text" stroked="f">
            <v:textbox style="mso-fit-shape-to-text:t" inset="0,0,0,0">
              <w:txbxContent>
                <w:p w14:paraId="2D204370" w14:textId="21ED3056" w:rsidR="002620C2" w:rsidRPr="00721001" w:rsidRDefault="002620C2" w:rsidP="002620C2">
                  <w:pPr>
                    <w:pStyle w:val="Antrat"/>
                    <w:jc w:val="center"/>
                    <w:rPr>
                      <w:noProof/>
                    </w:rPr>
                  </w:pPr>
                  <w:r>
                    <w:t xml:space="preserve">pav. </w:t>
                  </w:r>
                  <w:r>
                    <w:fldChar w:fldCharType="begin"/>
                  </w:r>
                  <w:r>
                    <w:instrText xml:space="preserve"> SEQ pav. \* ARABIC </w:instrText>
                  </w:r>
                  <w:r>
                    <w:fldChar w:fldCharType="separate"/>
                  </w:r>
                  <w:r w:rsidR="00844C6B"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 Gauti paieškos rezultatai</w:t>
                  </w:r>
                </w:p>
              </w:txbxContent>
            </v:textbox>
            <w10:wrap type="topAndBottom"/>
          </v:shape>
        </w:pict>
      </w:r>
      <w:r w:rsidR="00CE4291">
        <w:t>Įvedus raktinį žodį gaunami pirmi trys paieškos rezultatai su nuorodomis juos.</w:t>
      </w:r>
    </w:p>
    <w:p w14:paraId="11AB21D8" w14:textId="119B647D" w:rsidR="00CE4291" w:rsidRPr="00EB2403" w:rsidRDefault="002620C2" w:rsidP="000F5472">
      <w:pPr>
        <w:pStyle w:val="Pagrindinistekstas"/>
      </w:pPr>
      <w:r>
        <w:rPr>
          <w:noProof/>
        </w:rPr>
        <w:pict w14:anchorId="5535B46B">
          <v:shape id="_x0000_s2053" type="#_x0000_t75" style="position:absolute;left:0;text-align:left;margin-left:115.85pt;margin-top:10.75pt;width:187.7pt;height:126.85pt;z-index:3;visibility:visible;mso-wrap-style:square;mso-position-horizontal-relative:text;mso-position-vertical-relative:text;mso-width-relative:page;mso-height-relative:page">
            <v:imagedata r:id="rId19" o:title=""/>
            <w10:wrap type="topAndBottom"/>
          </v:shape>
        </w:pict>
      </w:r>
    </w:p>
    <w:p w14:paraId="50074A82" w14:textId="72646D75" w:rsidR="00F169FF" w:rsidRDefault="00CD4E84" w:rsidP="00F169FF">
      <w:pPr>
        <w:pStyle w:val="Antrat1"/>
      </w:pPr>
      <w:r w:rsidRPr="00CD4E84">
        <w:t>Sistemų API technologijos</w:t>
      </w:r>
      <w:r>
        <w:t xml:space="preserve"> </w:t>
      </w:r>
      <w:r w:rsidR="00A42531">
        <w:t>sprendimo programinis kodas</w:t>
      </w:r>
    </w:p>
    <w:p w14:paraId="42C2386A" w14:textId="3CDE3D03" w:rsidR="00F169FF" w:rsidRDefault="002620C2">
      <w:pPr>
        <w:pStyle w:val="Pagrindinistekstas"/>
      </w:pPr>
      <w:r>
        <w:t>Index.html</w:t>
      </w:r>
    </w:p>
    <w:p w14:paraId="03819450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939293"/>
          <w:sz w:val="16"/>
          <w:szCs w:val="16"/>
          <w:lang w:val="en-US"/>
        </w:rPr>
        <w:t>&lt;!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DOCTYPE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html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1D236E19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html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lang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proofErr w:type="spellStart"/>
      <w:r w:rsidRPr="002620C2">
        <w:rPr>
          <w:rFonts w:ascii="Consolas" w:hAnsi="Consolas"/>
          <w:color w:val="FFD866"/>
          <w:sz w:val="16"/>
          <w:szCs w:val="16"/>
          <w:lang w:val="en-US"/>
        </w:rPr>
        <w:t>en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"&gt;</w:t>
      </w:r>
    </w:p>
    <w:p w14:paraId="73436EED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head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7D035CA0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meta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charset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UTF-8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/&gt;</w:t>
      </w:r>
    </w:p>
    <w:p w14:paraId="050560F0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meta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name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viewport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content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width=device-width, initial-scale=1.0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/&gt;</w:t>
      </w:r>
    </w:p>
    <w:p w14:paraId="3A647F93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meta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http-</w:t>
      </w:r>
      <w:proofErr w:type="spellStart"/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equiv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X-UA-Compatible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content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proofErr w:type="spellStart"/>
      <w:proofErr w:type="gramStart"/>
      <w:r w:rsidRPr="002620C2">
        <w:rPr>
          <w:rFonts w:ascii="Consolas" w:hAnsi="Consolas"/>
          <w:color w:val="FFD866"/>
          <w:sz w:val="16"/>
          <w:szCs w:val="16"/>
          <w:lang w:val="en-US"/>
        </w:rPr>
        <w:t>ie</w:t>
      </w:r>
      <w:proofErr w:type="spellEnd"/>
      <w:proofErr w:type="gramEnd"/>
      <w:r w:rsidRPr="002620C2">
        <w:rPr>
          <w:rFonts w:ascii="Consolas" w:hAnsi="Consolas"/>
          <w:color w:val="FFD866"/>
          <w:sz w:val="16"/>
          <w:szCs w:val="16"/>
          <w:lang w:val="en-US"/>
        </w:rPr>
        <w:t>=edge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/&gt;</w:t>
      </w:r>
    </w:p>
    <w:p w14:paraId="3C7F0092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link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rel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stylesheet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href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style.css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/&gt;</w:t>
      </w:r>
    </w:p>
    <w:p w14:paraId="6F45B688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title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  <w:proofErr w:type="spellStart"/>
      <w:r w:rsidRPr="002620C2">
        <w:rPr>
          <w:rFonts w:ascii="Consolas" w:hAnsi="Consolas"/>
          <w:color w:val="FCFCFA"/>
          <w:sz w:val="16"/>
          <w:szCs w:val="16"/>
          <w:lang w:val="en-US"/>
        </w:rPr>
        <w:t>Wheather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title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607862E9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head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057766E1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section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A9DC76"/>
          <w:sz w:val="16"/>
          <w:szCs w:val="16"/>
          <w:lang w:val="en-US"/>
        </w:rPr>
        <w:t>page-footer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</w:t>
      </w:r>
    </w:p>
    <w:p w14:paraId="50B27E3C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div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A9DC76"/>
          <w:sz w:val="16"/>
          <w:szCs w:val="16"/>
          <w:lang w:val="en-US"/>
        </w:rPr>
        <w:t>container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</w:t>
      </w:r>
    </w:p>
    <w:p w14:paraId="6AA19BFC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h1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>Google search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h1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54EA0ABB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input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proofErr w:type="spellStart"/>
      <w:r w:rsidRPr="002620C2">
        <w:rPr>
          <w:rFonts w:ascii="Consolas" w:hAnsi="Consolas"/>
          <w:color w:val="A9DC76"/>
          <w:sz w:val="16"/>
          <w:szCs w:val="16"/>
          <w:lang w:val="en-US"/>
        </w:rPr>
        <w:t>searchWord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id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proofErr w:type="spellStart"/>
      <w:r w:rsidRPr="002620C2">
        <w:rPr>
          <w:rFonts w:ascii="Consolas" w:hAnsi="Consolas"/>
          <w:color w:val="FC9867"/>
          <w:sz w:val="16"/>
          <w:szCs w:val="16"/>
          <w:lang w:val="en-US"/>
        </w:rPr>
        <w:t>searchWord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placeholder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Google search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autofocus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/&gt;</w:t>
      </w:r>
    </w:p>
    <w:p w14:paraId="31AA8F43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button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id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proofErr w:type="spellStart"/>
      <w:r w:rsidRPr="002620C2">
        <w:rPr>
          <w:rFonts w:ascii="Consolas" w:hAnsi="Consolas"/>
          <w:color w:val="FC9867"/>
          <w:sz w:val="16"/>
          <w:szCs w:val="16"/>
          <w:lang w:val="en-US"/>
        </w:rPr>
        <w:t>googleSearch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>Search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button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7746C352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proofErr w:type="spellStart"/>
      <w:r w:rsidRPr="002620C2">
        <w:rPr>
          <w:rFonts w:ascii="Consolas" w:hAnsi="Consolas"/>
          <w:color w:val="FF6188"/>
          <w:sz w:val="16"/>
          <w:szCs w:val="16"/>
          <w:lang w:val="en-US"/>
        </w:rPr>
        <w:t>br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70C013A7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proofErr w:type="gramStart"/>
      <w:r w:rsidRPr="002620C2">
        <w:rPr>
          <w:rFonts w:ascii="Consolas" w:hAnsi="Consolas"/>
          <w:color w:val="FF6188"/>
          <w:sz w:val="16"/>
          <w:szCs w:val="16"/>
          <w:lang w:val="en-US"/>
        </w:rPr>
        <w:t>a</w:t>
      </w:r>
      <w:proofErr w:type="gramEnd"/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id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C9867"/>
          <w:sz w:val="16"/>
          <w:szCs w:val="16"/>
          <w:lang w:val="en-US"/>
        </w:rPr>
        <w:t>titlelink1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target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_blank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a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13BED90B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proofErr w:type="spellStart"/>
      <w:r w:rsidRPr="002620C2">
        <w:rPr>
          <w:rFonts w:ascii="Consolas" w:hAnsi="Consolas"/>
          <w:color w:val="FF6188"/>
          <w:sz w:val="16"/>
          <w:szCs w:val="16"/>
          <w:lang w:val="en-US"/>
        </w:rPr>
        <w:t>br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1B9939B7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proofErr w:type="gramStart"/>
      <w:r w:rsidRPr="002620C2">
        <w:rPr>
          <w:rFonts w:ascii="Consolas" w:hAnsi="Consolas"/>
          <w:color w:val="FF6188"/>
          <w:sz w:val="16"/>
          <w:szCs w:val="16"/>
          <w:lang w:val="en-US"/>
        </w:rPr>
        <w:t>a</w:t>
      </w:r>
      <w:proofErr w:type="gramEnd"/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id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C9867"/>
          <w:sz w:val="16"/>
          <w:szCs w:val="16"/>
          <w:lang w:val="en-US"/>
        </w:rPr>
        <w:t>titlelink2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target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_blank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a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6047D63A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proofErr w:type="spellStart"/>
      <w:r w:rsidRPr="002620C2">
        <w:rPr>
          <w:rFonts w:ascii="Consolas" w:hAnsi="Consolas"/>
          <w:color w:val="FF6188"/>
          <w:sz w:val="16"/>
          <w:szCs w:val="16"/>
          <w:lang w:val="en-US"/>
        </w:rPr>
        <w:t>br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3EF26A7A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proofErr w:type="gramStart"/>
      <w:r w:rsidRPr="002620C2">
        <w:rPr>
          <w:rFonts w:ascii="Consolas" w:hAnsi="Consolas"/>
          <w:color w:val="FF6188"/>
          <w:sz w:val="16"/>
          <w:szCs w:val="16"/>
          <w:lang w:val="en-US"/>
        </w:rPr>
        <w:t>a</w:t>
      </w:r>
      <w:proofErr w:type="gramEnd"/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id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C9867"/>
          <w:sz w:val="16"/>
          <w:szCs w:val="16"/>
          <w:lang w:val="en-US"/>
        </w:rPr>
        <w:t>titlelink3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target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_blank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a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74EBAA60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proofErr w:type="spellStart"/>
      <w:r w:rsidRPr="002620C2">
        <w:rPr>
          <w:rFonts w:ascii="Consolas" w:hAnsi="Consolas"/>
          <w:color w:val="FF6188"/>
          <w:sz w:val="16"/>
          <w:szCs w:val="16"/>
          <w:lang w:val="en-US"/>
        </w:rPr>
        <w:t>br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0FF41FD6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div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23760B11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section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0293591B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69CE10B0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section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A9DC76"/>
          <w:sz w:val="16"/>
          <w:szCs w:val="16"/>
          <w:lang w:val="en-US"/>
        </w:rPr>
        <w:t>top-banner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</w:t>
      </w:r>
    </w:p>
    <w:p w14:paraId="21630C67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div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A9DC76"/>
          <w:sz w:val="16"/>
          <w:szCs w:val="16"/>
          <w:lang w:val="en-US"/>
        </w:rPr>
        <w:t>container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</w:t>
      </w:r>
    </w:p>
    <w:p w14:paraId="6FDF9B70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button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proofErr w:type="spellStart"/>
      <w:r w:rsidRPr="002620C2">
        <w:rPr>
          <w:rFonts w:ascii="Consolas" w:hAnsi="Consolas"/>
          <w:color w:val="A9DC76"/>
          <w:sz w:val="16"/>
          <w:szCs w:val="16"/>
          <w:lang w:val="en-US"/>
        </w:rPr>
        <w:t>locationHeading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id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C9867"/>
          <w:sz w:val="16"/>
          <w:szCs w:val="16"/>
          <w:lang w:val="en-US"/>
        </w:rPr>
        <w:t>find-me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705B1796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>        Show my location</w:t>
      </w:r>
    </w:p>
    <w:p w14:paraId="71A4D817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button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5C02DB45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p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proofErr w:type="spellStart"/>
      <w:r w:rsidRPr="002620C2">
        <w:rPr>
          <w:rFonts w:ascii="Consolas" w:hAnsi="Consolas"/>
          <w:color w:val="A9DC76"/>
          <w:sz w:val="16"/>
          <w:szCs w:val="16"/>
          <w:lang w:val="en-US"/>
        </w:rPr>
        <w:t>locationHeading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id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C9867"/>
          <w:sz w:val="16"/>
          <w:szCs w:val="16"/>
          <w:lang w:val="en-US"/>
        </w:rPr>
        <w:t>status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p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74A2DC13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proofErr w:type="gramStart"/>
      <w:r w:rsidRPr="002620C2">
        <w:rPr>
          <w:rFonts w:ascii="Consolas" w:hAnsi="Consolas"/>
          <w:color w:val="FF6188"/>
          <w:sz w:val="16"/>
          <w:szCs w:val="16"/>
          <w:lang w:val="en-US"/>
        </w:rPr>
        <w:t>a</w:t>
      </w:r>
      <w:proofErr w:type="gramEnd"/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id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C9867"/>
          <w:sz w:val="16"/>
          <w:szCs w:val="16"/>
          <w:lang w:val="en-US"/>
        </w:rPr>
        <w:t>map-link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target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_blank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a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26E1C854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h1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proofErr w:type="spellStart"/>
      <w:r w:rsidRPr="002620C2">
        <w:rPr>
          <w:rFonts w:ascii="Consolas" w:hAnsi="Consolas"/>
          <w:color w:val="A9DC76"/>
          <w:sz w:val="16"/>
          <w:szCs w:val="16"/>
          <w:lang w:val="en-US"/>
        </w:rPr>
        <w:t>yourlocation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id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proofErr w:type="spellStart"/>
      <w:r w:rsidRPr="002620C2">
        <w:rPr>
          <w:rFonts w:ascii="Consolas" w:hAnsi="Consolas"/>
          <w:color w:val="FC9867"/>
          <w:sz w:val="16"/>
          <w:szCs w:val="16"/>
          <w:lang w:val="en-US"/>
        </w:rPr>
        <w:t>gps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"&gt;&lt;/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h1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3ECF0912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div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279BC71D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section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1E3279A1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1170E404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section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A9DC76"/>
          <w:sz w:val="16"/>
          <w:szCs w:val="16"/>
          <w:lang w:val="en-US"/>
        </w:rPr>
        <w:t>top-banner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</w:t>
      </w:r>
    </w:p>
    <w:p w14:paraId="32E82EB7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div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A9DC76"/>
          <w:sz w:val="16"/>
          <w:szCs w:val="16"/>
          <w:lang w:val="en-US"/>
        </w:rPr>
        <w:t>container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</w:t>
      </w:r>
    </w:p>
    <w:p w14:paraId="10550457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h1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A9DC76"/>
          <w:sz w:val="16"/>
          <w:szCs w:val="16"/>
          <w:lang w:val="en-US"/>
        </w:rPr>
        <w:t>heading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>Simple Weather App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h1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289439A0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form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5973758E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lastRenderedPageBreak/>
        <w:t xml:space="preserve">  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input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type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text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placeholder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Search for a city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autofocus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/&gt;</w:t>
      </w:r>
    </w:p>
    <w:p w14:paraId="3D71BEE6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button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type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submit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id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proofErr w:type="spellStart"/>
      <w:r w:rsidRPr="002620C2">
        <w:rPr>
          <w:rFonts w:ascii="Consolas" w:hAnsi="Consolas"/>
          <w:color w:val="FC9867"/>
          <w:sz w:val="16"/>
          <w:szCs w:val="16"/>
          <w:lang w:val="en-US"/>
        </w:rPr>
        <w:t>weatcherSearch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"&gt;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>Find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button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4FB55020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span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A9DC76"/>
          <w:sz w:val="16"/>
          <w:szCs w:val="16"/>
          <w:lang w:val="en-US"/>
        </w:rPr>
        <w:t>msg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span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79CFBBE8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form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31689CC8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div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155374E8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section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3DB8B05D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7152AF95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section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A9DC76"/>
          <w:sz w:val="16"/>
          <w:szCs w:val="16"/>
          <w:lang w:val="en-US"/>
        </w:rPr>
        <w:t>ajax-section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</w:t>
      </w:r>
    </w:p>
    <w:p w14:paraId="0C26D221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div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A9DC76"/>
          <w:sz w:val="16"/>
          <w:szCs w:val="16"/>
          <w:lang w:val="en-US"/>
        </w:rPr>
        <w:t>container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</w:t>
      </w:r>
    </w:p>
    <w:p w14:paraId="4857FE26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ul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class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A9DC76"/>
          <w:sz w:val="16"/>
          <w:szCs w:val="16"/>
          <w:lang w:val="en-US"/>
        </w:rPr>
        <w:t>cities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ul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72BDE08D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div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795C7EE0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section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6C7C48BD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76FF741E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div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41168DAC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939293"/>
          <w:sz w:val="16"/>
          <w:szCs w:val="16"/>
          <w:lang w:val="en-US"/>
        </w:rPr>
        <w:t>  &lt;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script</w:t>
      </w:r>
      <w:r w:rsidRPr="002620C2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2620C2">
        <w:rPr>
          <w:rFonts w:ascii="Consolas" w:hAnsi="Consolas"/>
          <w:i/>
          <w:iCs/>
          <w:color w:val="78DCE8"/>
          <w:sz w:val="16"/>
          <w:szCs w:val="16"/>
          <w:lang w:val="en-US"/>
        </w:rPr>
        <w:t>src</w:t>
      </w:r>
      <w:proofErr w:type="spellEnd"/>
      <w:r w:rsidRPr="002620C2">
        <w:rPr>
          <w:rFonts w:ascii="Consolas" w:hAnsi="Consolas"/>
          <w:color w:val="939293"/>
          <w:sz w:val="16"/>
          <w:szCs w:val="16"/>
          <w:lang w:val="en-US"/>
        </w:rPr>
        <w:t>="</w:t>
      </w:r>
      <w:r w:rsidRPr="002620C2">
        <w:rPr>
          <w:rFonts w:ascii="Consolas" w:hAnsi="Consolas"/>
          <w:color w:val="FFD866"/>
          <w:sz w:val="16"/>
          <w:szCs w:val="16"/>
          <w:lang w:val="en-US"/>
        </w:rPr>
        <w:t>script.js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"&gt;&lt;/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script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1945D32F" w14:textId="77777777" w:rsidR="002620C2" w:rsidRPr="002620C2" w:rsidRDefault="002620C2" w:rsidP="002620C2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2620C2">
        <w:rPr>
          <w:rFonts w:ascii="Consolas" w:hAnsi="Consolas"/>
          <w:color w:val="939293"/>
          <w:sz w:val="16"/>
          <w:szCs w:val="16"/>
          <w:lang w:val="en-US"/>
        </w:rPr>
        <w:t>&lt;/</w:t>
      </w:r>
      <w:r w:rsidRPr="002620C2">
        <w:rPr>
          <w:rFonts w:ascii="Consolas" w:hAnsi="Consolas"/>
          <w:color w:val="FF6188"/>
          <w:sz w:val="16"/>
          <w:szCs w:val="16"/>
          <w:lang w:val="en-US"/>
        </w:rPr>
        <w:t>html</w:t>
      </w:r>
      <w:r w:rsidRPr="002620C2">
        <w:rPr>
          <w:rFonts w:ascii="Consolas" w:hAnsi="Consolas"/>
          <w:color w:val="939293"/>
          <w:sz w:val="16"/>
          <w:szCs w:val="16"/>
          <w:lang w:val="en-US"/>
        </w:rPr>
        <w:t>&gt;</w:t>
      </w:r>
    </w:p>
    <w:p w14:paraId="26C3616E" w14:textId="77777777" w:rsidR="002620C2" w:rsidRPr="002620C2" w:rsidRDefault="002620C2" w:rsidP="002620C2">
      <w:pPr>
        <w:shd w:val="clear" w:color="auto" w:fill="2D2A2E"/>
        <w:spacing w:line="285" w:lineRule="atLeast"/>
        <w:jc w:val="left"/>
        <w:rPr>
          <w:rFonts w:ascii="Consolas" w:hAnsi="Consolas"/>
          <w:color w:val="FCFCFA"/>
          <w:sz w:val="21"/>
          <w:szCs w:val="21"/>
          <w:lang w:val="en-US"/>
        </w:rPr>
      </w:pPr>
    </w:p>
    <w:p w14:paraId="34D777BA" w14:textId="2FD8A891" w:rsidR="002620C2" w:rsidRDefault="002620C2">
      <w:pPr>
        <w:pStyle w:val="Pagrindinistekstas"/>
        <w:rPr>
          <w:rFonts w:ascii="Consolas" w:hAnsi="Consolas"/>
          <w:sz w:val="16"/>
          <w:szCs w:val="16"/>
        </w:rPr>
      </w:pPr>
    </w:p>
    <w:p w14:paraId="25C79207" w14:textId="7439D7BA" w:rsidR="002620C2" w:rsidRDefault="002620C2">
      <w:pPr>
        <w:pStyle w:val="Pagrindinistekstas"/>
        <w:rPr>
          <w:rFonts w:ascii="Consolas" w:hAnsi="Consolas"/>
          <w:sz w:val="16"/>
          <w:szCs w:val="16"/>
        </w:rPr>
      </w:pPr>
    </w:p>
    <w:p w14:paraId="6A15FBD2" w14:textId="2BCFF0F2" w:rsidR="002620C2" w:rsidRDefault="007B6093">
      <w:pPr>
        <w:pStyle w:val="Pagrindinistekstas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Style.css</w:t>
      </w:r>
    </w:p>
    <w:p w14:paraId="300C314A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/* RESET STYLES</w:t>
      </w:r>
    </w:p>
    <w:p w14:paraId="5ECBBDF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–––––––––––––––––––––––––––––––––––––––––––––––––– */</w:t>
      </w:r>
    </w:p>
    <w:p w14:paraId="4942D37E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:root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 {</w:t>
      </w:r>
    </w:p>
    <w:p w14:paraId="23B855CD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--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bg_main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: #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0a1f44;</w:t>
      </w:r>
      <w:proofErr w:type="gramEnd"/>
    </w:p>
    <w:p w14:paraId="71C068D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--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text_light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: #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fff;</w:t>
      </w:r>
      <w:proofErr w:type="gramEnd"/>
    </w:p>
    <w:p w14:paraId="7D8227D6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--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text_med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: #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53627c;</w:t>
      </w:r>
      <w:proofErr w:type="gramEnd"/>
    </w:p>
    <w:p w14:paraId="053F3E26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--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text_dark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: #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1e2432;</w:t>
      </w:r>
      <w:proofErr w:type="gramEnd"/>
    </w:p>
    <w:p w14:paraId="663FDF97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--red: #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ff1e42;</w:t>
      </w:r>
      <w:proofErr w:type="gramEnd"/>
    </w:p>
    <w:p w14:paraId="3B718F01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--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darkred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: #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c3112d;</w:t>
      </w:r>
      <w:proofErr w:type="gramEnd"/>
    </w:p>
    <w:p w14:paraId="0E87E977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--orange: #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ff8c00;</w:t>
      </w:r>
      <w:proofErr w:type="gramEnd"/>
    </w:p>
    <w:p w14:paraId="0F143461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152A1EEB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0BF0E14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* {</w:t>
      </w:r>
    </w:p>
    <w:p w14:paraId="32FE6A2F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margin: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0;</w:t>
      </w:r>
      <w:proofErr w:type="gramEnd"/>
    </w:p>
    <w:p w14:paraId="653C524E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padding: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0;</w:t>
      </w:r>
      <w:proofErr w:type="gramEnd"/>
    </w:p>
    <w:p w14:paraId="562E743E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box-sizing: border-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box;</w:t>
      </w:r>
      <w:proofErr w:type="gramEnd"/>
    </w:p>
    <w:p w14:paraId="4F2E5CAB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font-weight: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normal;</w:t>
      </w:r>
      <w:proofErr w:type="gramEnd"/>
    </w:p>
    <w:p w14:paraId="40A5E66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37851F4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090D345F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a {</w:t>
      </w:r>
    </w:p>
    <w:p w14:paraId="5A9ECA9F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color: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inherit;</w:t>
      </w:r>
      <w:proofErr w:type="gramEnd"/>
    </w:p>
    <w:p w14:paraId="18D012C0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text-decoration: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none;</w:t>
      </w:r>
      <w:proofErr w:type="gramEnd"/>
    </w:p>
    <w:p w14:paraId="016C1331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2A28DE33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7CE1021F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button {</w:t>
      </w:r>
    </w:p>
    <w:p w14:paraId="5F1B626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cursor: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pointer;</w:t>
      </w:r>
      <w:proofErr w:type="gramEnd"/>
    </w:p>
    <w:p w14:paraId="389BB4E8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487802CB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3F100FC5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input {</w:t>
      </w:r>
    </w:p>
    <w:p w14:paraId="6639D33A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webkit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-appearance: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none;</w:t>
      </w:r>
      <w:proofErr w:type="gramEnd"/>
    </w:p>
    <w:p w14:paraId="53695008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0A301555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71AF09D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button,</w:t>
      </w:r>
    </w:p>
    <w:p w14:paraId="631A2EA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input {</w:t>
      </w:r>
    </w:p>
    <w:p w14:paraId="7E7CFF67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border: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none;</w:t>
      </w:r>
      <w:proofErr w:type="gramEnd"/>
    </w:p>
    <w:p w14:paraId="1C5F15D8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background: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none;</w:t>
      </w:r>
      <w:proofErr w:type="gramEnd"/>
    </w:p>
    <w:p w14:paraId="06D5CA07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outline: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none;</w:t>
      </w:r>
      <w:proofErr w:type="gramEnd"/>
    </w:p>
    <w:p w14:paraId="52B417C1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color: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inherit;</w:t>
      </w:r>
      <w:proofErr w:type="gramEnd"/>
    </w:p>
    <w:p w14:paraId="62001D3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396D48C8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308DE1E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img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 {</w:t>
      </w:r>
    </w:p>
    <w:p w14:paraId="4E20D63A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display: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block;</w:t>
      </w:r>
      <w:proofErr w:type="gramEnd"/>
    </w:p>
    <w:p w14:paraId="5CC75173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max-width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: 100%;</w:t>
      </w:r>
    </w:p>
    <w:p w14:paraId="658C959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height: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auto;</w:t>
      </w:r>
      <w:proofErr w:type="gramEnd"/>
    </w:p>
    <w:p w14:paraId="5D52F85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530E674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6A9C7BF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ul {</w:t>
      </w:r>
    </w:p>
    <w:p w14:paraId="104D5C0D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list-style: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none;</w:t>
      </w:r>
      <w:proofErr w:type="gramEnd"/>
    </w:p>
    <w:p w14:paraId="02D1089D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284410C1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56438BEA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body {</w:t>
      </w:r>
    </w:p>
    <w:p w14:paraId="785B6BA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font: 1rem/1.3 "Roboto", sans-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serif;</w:t>
      </w:r>
      <w:proofErr w:type="gramEnd"/>
    </w:p>
    <w:p w14:paraId="663D7866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background: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var(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bg_main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);</w:t>
      </w:r>
    </w:p>
    <w:p w14:paraId="5F40CAC7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color: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var(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text_dark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);</w:t>
      </w:r>
    </w:p>
    <w:p w14:paraId="53B0197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padding: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70px;</w:t>
      </w:r>
      <w:proofErr w:type="gramEnd"/>
    </w:p>
    <w:p w14:paraId="25CD0C7F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4665350F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33B160E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spellStart"/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button:hover</w:t>
      </w:r>
      <w:proofErr w:type="spellEnd"/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,</w:t>
      </w:r>
    </w:p>
    <w:p w14:paraId="36DE8F2D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a:hover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 {</w:t>
      </w:r>
    </w:p>
    <w:p w14:paraId="1327795B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color: </w:t>
      </w:r>
      <w:proofErr w:type="spellStart"/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rgb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(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109, 108, 108);</w:t>
      </w:r>
    </w:p>
    <w:p w14:paraId="6C6760E3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54FCD395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024DE35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.container {</w:t>
      </w:r>
    </w:p>
    <w:p w14:paraId="0117E6F0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width: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100%;</w:t>
      </w:r>
      <w:proofErr w:type="gramEnd"/>
    </w:p>
    <w:p w14:paraId="0D03469B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max-width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: 1200px;</w:t>
      </w:r>
    </w:p>
    <w:p w14:paraId="51B8625F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margin: 0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auto;</w:t>
      </w:r>
      <w:proofErr w:type="gramEnd"/>
    </w:p>
    <w:p w14:paraId="29A2BAD3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padding: 0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15px;</w:t>
      </w:r>
      <w:proofErr w:type="gramEnd"/>
    </w:p>
    <w:p w14:paraId="62E5F450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2ADA7BBA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1AC9602B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/* SECTION #1</w:t>
      </w:r>
    </w:p>
    <w:p w14:paraId="3A7B240B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–––––––––––––––––––––––––––––––––––––––––––––––––– */</w:t>
      </w:r>
    </w:p>
    <w:p w14:paraId="21228C58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.top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-banner {</w:t>
      </w:r>
    </w:p>
    <w:p w14:paraId="456ED75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color: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var(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text_light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);</w:t>
      </w:r>
    </w:p>
    <w:p w14:paraId="484840D5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16EBFA8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75F5F98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.heading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 {</w:t>
      </w:r>
    </w:p>
    <w:p w14:paraId="7871D77A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font-weight: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bold;</w:t>
      </w:r>
      <w:proofErr w:type="gramEnd"/>
    </w:p>
    <w:p w14:paraId="426448D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font-size: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4rem;</w:t>
      </w:r>
      <w:proofErr w:type="gramEnd"/>
    </w:p>
    <w:p w14:paraId="1C4B8B78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letter-spacing: 0.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02em;</w:t>
      </w:r>
      <w:proofErr w:type="gramEnd"/>
    </w:p>
    <w:p w14:paraId="19323DE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padding: 0 0 30px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0;</w:t>
      </w:r>
      <w:proofErr w:type="gramEnd"/>
    </w:p>
    <w:p w14:paraId="377CBEED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47B549F0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10E24CBD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locationHeading</w:t>
      </w:r>
      <w:proofErr w:type="spellEnd"/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 {</w:t>
      </w:r>
    </w:p>
    <w:p w14:paraId="54A6AC40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font-weight: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bold;</w:t>
      </w:r>
      <w:proofErr w:type="gramEnd"/>
    </w:p>
    <w:p w14:paraId="192AF8EE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font-size: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2rem;</w:t>
      </w:r>
      <w:proofErr w:type="gramEnd"/>
    </w:p>
    <w:p w14:paraId="209C889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letter-spacing: 0.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02em;</w:t>
      </w:r>
      <w:proofErr w:type="gramEnd"/>
    </w:p>
    <w:p w14:paraId="303109A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padding: 0 0 10px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0;</w:t>
      </w:r>
      <w:proofErr w:type="gramEnd"/>
    </w:p>
    <w:p w14:paraId="644C5516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color: </w:t>
      </w:r>
      <w:proofErr w:type="spellStart"/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rgb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(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255, 255, 255);</w:t>
      </w:r>
    </w:p>
    <w:p w14:paraId="5F690BC6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5BF5A28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.top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-banner form {</w:t>
      </w:r>
    </w:p>
    <w:p w14:paraId="796877E5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position: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relative;</w:t>
      </w:r>
      <w:proofErr w:type="gramEnd"/>
    </w:p>
    <w:p w14:paraId="37CC7325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display: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flex;</w:t>
      </w:r>
      <w:proofErr w:type="gramEnd"/>
    </w:p>
    <w:p w14:paraId="396A1C1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align-items: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center;</w:t>
      </w:r>
      <w:proofErr w:type="gramEnd"/>
    </w:p>
    <w:p w14:paraId="36C4B3C3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33312106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7ECCAD35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.top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-banner form input {</w:t>
      </w:r>
    </w:p>
    <w:p w14:paraId="0D1DB5C8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font-size: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2rem;</w:t>
      </w:r>
      <w:proofErr w:type="gramEnd"/>
    </w:p>
    <w:p w14:paraId="47D35FF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height: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40px;</w:t>
      </w:r>
      <w:proofErr w:type="gramEnd"/>
    </w:p>
    <w:p w14:paraId="131499CA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padding: 5px 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5px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10px;</w:t>
      </w:r>
      <w:proofErr w:type="gramEnd"/>
    </w:p>
    <w:p w14:paraId="185C89D1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border-bottom: 1px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solid;</w:t>
      </w:r>
      <w:proofErr w:type="gramEnd"/>
    </w:p>
    <w:p w14:paraId="311FC99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2B85048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290AF5F3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.top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-banner form button {</w:t>
      </w:r>
    </w:p>
    <w:p w14:paraId="248A356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font-size: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1rem;</w:t>
      </w:r>
      <w:proofErr w:type="gramEnd"/>
    </w:p>
    <w:p w14:paraId="652EBCBA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font-weight: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bold;</w:t>
      </w:r>
      <w:proofErr w:type="gramEnd"/>
    </w:p>
    <w:p w14:paraId="4D0B1A6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letter-spacing: 0.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1em;</w:t>
      </w:r>
      <w:proofErr w:type="gramEnd"/>
    </w:p>
    <w:p w14:paraId="3E003A9B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padding: 15px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20px;</w:t>
      </w:r>
      <w:proofErr w:type="gramEnd"/>
    </w:p>
    <w:p w14:paraId="29D522B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margin-left: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15px;</w:t>
      </w:r>
      <w:proofErr w:type="gramEnd"/>
    </w:p>
    <w:p w14:paraId="70A1176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border-radius: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5px;</w:t>
      </w:r>
      <w:proofErr w:type="gramEnd"/>
    </w:p>
    <w:p w14:paraId="6F0C87BD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background: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var(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--red);</w:t>
      </w:r>
    </w:p>
    <w:p w14:paraId="4EC04117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transition: background 0.3s ease-in-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out;</w:t>
      </w:r>
      <w:proofErr w:type="gramEnd"/>
    </w:p>
    <w:p w14:paraId="408DEAB1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1F717240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5E38D4F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.top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-banner form 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button:hover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 {</w:t>
      </w:r>
    </w:p>
    <w:p w14:paraId="454E1DA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background: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var(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darkred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);</w:t>
      </w:r>
    </w:p>
    <w:p w14:paraId="60D3A1E5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31F6CA6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63C07137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.top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-banner form .msg {</w:t>
      </w:r>
    </w:p>
    <w:p w14:paraId="68C43EF8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position: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absolute;</w:t>
      </w:r>
      <w:proofErr w:type="gramEnd"/>
    </w:p>
    <w:p w14:paraId="4BB090D3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bottom: -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40px;</w:t>
      </w:r>
      <w:proofErr w:type="gramEnd"/>
    </w:p>
    <w:p w14:paraId="4FB0DB9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left: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0;</w:t>
      </w:r>
      <w:proofErr w:type="gramEnd"/>
    </w:p>
    <w:p w14:paraId="4EE55A77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max-width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: 450px;</w:t>
      </w:r>
    </w:p>
    <w:p w14:paraId="4FCC77E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min-height: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40px;</w:t>
      </w:r>
      <w:proofErr w:type="gramEnd"/>
    </w:p>
    <w:p w14:paraId="722179C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lastRenderedPageBreak/>
        <w:t>}</w:t>
      </w:r>
    </w:p>
    <w:p w14:paraId="094936AA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58C2BEF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.top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-banner form .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yourlocation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 {</w:t>
      </w:r>
    </w:p>
    <w:p w14:paraId="422423AE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position: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absolute;</w:t>
      </w:r>
      <w:proofErr w:type="gramEnd"/>
    </w:p>
    <w:p w14:paraId="7F7994E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bottom: -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40px;</w:t>
      </w:r>
      <w:proofErr w:type="gramEnd"/>
    </w:p>
    <w:p w14:paraId="7652B28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left: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0;</w:t>
      </w:r>
      <w:proofErr w:type="gramEnd"/>
    </w:p>
    <w:p w14:paraId="5D97662A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max-width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: 450px;</w:t>
      </w:r>
    </w:p>
    <w:p w14:paraId="14374EF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min-height: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40px;</w:t>
      </w:r>
      <w:proofErr w:type="gramEnd"/>
    </w:p>
    <w:p w14:paraId="28DD67A5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50DDFFD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6FAC4E8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/* SECTION #2</w:t>
      </w:r>
    </w:p>
    <w:p w14:paraId="404D0A60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–––––––––––––––––––––––––––––––––––––––––––––––––– */</w:t>
      </w:r>
    </w:p>
    <w:p w14:paraId="6693D86B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.ajax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-section {</w:t>
      </w:r>
    </w:p>
    <w:p w14:paraId="50E26F0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margin: 70px 0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20px;</w:t>
      </w:r>
      <w:proofErr w:type="gramEnd"/>
    </w:p>
    <w:p w14:paraId="19C9C6BF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6CDA3C2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0B42181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.ajax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-section .cities {</w:t>
      </w:r>
    </w:p>
    <w:p w14:paraId="01A3945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display: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grid;</w:t>
      </w:r>
      <w:proofErr w:type="gramEnd"/>
    </w:p>
    <w:p w14:paraId="7B7F4B0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grid-gap: 35px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60px;</w:t>
      </w:r>
      <w:proofErr w:type="gramEnd"/>
    </w:p>
    <w:p w14:paraId="5D6D97C4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grid-template-columns: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repeat(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4, 1fr);</w:t>
      </w:r>
    </w:p>
    <w:p w14:paraId="50643250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2EEB076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09888458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.ajax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-section .city {</w:t>
      </w:r>
    </w:p>
    <w:p w14:paraId="5549C9BB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position: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relative;</w:t>
      </w:r>
      <w:proofErr w:type="gramEnd"/>
    </w:p>
    <w:p w14:paraId="0ACCF9C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padding: 40px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10%;</w:t>
      </w:r>
      <w:proofErr w:type="gramEnd"/>
    </w:p>
    <w:p w14:paraId="74962D63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border-radius: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20px;</w:t>
      </w:r>
      <w:proofErr w:type="gramEnd"/>
    </w:p>
    <w:p w14:paraId="40582BB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background: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var(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text_light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);</w:t>
      </w:r>
    </w:p>
    <w:p w14:paraId="11921C5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color: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var(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text_med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);</w:t>
      </w:r>
    </w:p>
    <w:p w14:paraId="2D552D8A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37C0C001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7892BB07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.ajax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-section 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figcaption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 {</w:t>
      </w:r>
    </w:p>
    <w:p w14:paraId="301E057D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margin-top: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20px;</w:t>
      </w:r>
      <w:proofErr w:type="gramEnd"/>
    </w:p>
    <w:p w14:paraId="0AC54F53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text-transform: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uppercase;</w:t>
      </w:r>
      <w:proofErr w:type="gramEnd"/>
    </w:p>
    <w:p w14:paraId="4E80DE7F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letter-spacing: 0.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05em;</w:t>
      </w:r>
      <w:proofErr w:type="gramEnd"/>
    </w:p>
    <w:p w14:paraId="40E48295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19725CCE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535F1A0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.ajax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-section .city-temp {</w:t>
      </w:r>
    </w:p>
    <w:p w14:paraId="0276A4E3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font-size: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1rem;</w:t>
      </w:r>
      <w:proofErr w:type="gramEnd"/>
    </w:p>
    <w:p w14:paraId="1CA0553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font-weight: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bold;</w:t>
      </w:r>
      <w:proofErr w:type="gramEnd"/>
    </w:p>
    <w:p w14:paraId="4DF29E30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margin-top: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10px;</w:t>
      </w:r>
      <w:proofErr w:type="gramEnd"/>
    </w:p>
    <w:p w14:paraId="6FAB7B8A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color: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var(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text_dark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);</w:t>
      </w:r>
    </w:p>
    <w:p w14:paraId="20AF50C0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00B993B8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6A64B5A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.ajax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-section .city sup {</w:t>
      </w:r>
    </w:p>
    <w:p w14:paraId="3499061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  font-size: 0.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5em;</w:t>
      </w:r>
      <w:proofErr w:type="gramEnd"/>
    </w:p>
    <w:p w14:paraId="6D8C2195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33F140E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495477DF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.page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-footer {</w:t>
      </w:r>
    </w:p>
    <w:p w14:paraId="4887938F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text-align: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right;</w:t>
      </w:r>
      <w:proofErr w:type="gramEnd"/>
    </w:p>
    <w:p w14:paraId="14349DDC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font-size: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1rem;</w:t>
      </w:r>
      <w:proofErr w:type="gramEnd"/>
    </w:p>
    <w:p w14:paraId="4198AA48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color: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var(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--</w:t>
      </w:r>
      <w:proofErr w:type="spellStart"/>
      <w:r w:rsidRPr="007B6093">
        <w:rPr>
          <w:rFonts w:ascii="Consolas" w:hAnsi="Consolas"/>
          <w:color w:val="A9DC76"/>
          <w:sz w:val="16"/>
          <w:szCs w:val="16"/>
          <w:lang w:val="en-US"/>
        </w:rPr>
        <w:t>text_light</w:t>
      </w:r>
      <w:proofErr w:type="spellEnd"/>
      <w:r w:rsidRPr="007B6093">
        <w:rPr>
          <w:rFonts w:ascii="Consolas" w:hAnsi="Consolas"/>
          <w:color w:val="A9DC76"/>
          <w:sz w:val="16"/>
          <w:szCs w:val="16"/>
          <w:lang w:val="en-US"/>
        </w:rPr>
        <w:t>);</w:t>
      </w:r>
    </w:p>
    <w:p w14:paraId="18C97030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margin-top: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40px;</w:t>
      </w:r>
      <w:proofErr w:type="gramEnd"/>
    </w:p>
    <w:p w14:paraId="02E1A7B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25EC2639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6F830D28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.page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-footer span {</w:t>
      </w:r>
    </w:p>
    <w:p w14:paraId="119CAE12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 xml:space="preserve">  color: </w:t>
      </w:r>
      <w:proofErr w:type="gramStart"/>
      <w:r w:rsidRPr="007B6093">
        <w:rPr>
          <w:rFonts w:ascii="Consolas" w:hAnsi="Consolas"/>
          <w:color w:val="A9DC76"/>
          <w:sz w:val="16"/>
          <w:szCs w:val="16"/>
          <w:lang w:val="en-US"/>
        </w:rPr>
        <w:t>var(</w:t>
      </w:r>
      <w:proofErr w:type="gramEnd"/>
      <w:r w:rsidRPr="007B6093">
        <w:rPr>
          <w:rFonts w:ascii="Consolas" w:hAnsi="Consolas"/>
          <w:color w:val="A9DC76"/>
          <w:sz w:val="16"/>
          <w:szCs w:val="16"/>
          <w:lang w:val="en-US"/>
        </w:rPr>
        <w:t>--red);</w:t>
      </w:r>
    </w:p>
    <w:p w14:paraId="42CEA9CD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  <w:r w:rsidRPr="007B6093">
        <w:rPr>
          <w:rFonts w:ascii="Consolas" w:hAnsi="Consolas"/>
          <w:color w:val="A9DC76"/>
          <w:sz w:val="16"/>
          <w:szCs w:val="16"/>
          <w:lang w:val="en-US"/>
        </w:rPr>
        <w:t>}</w:t>
      </w:r>
    </w:p>
    <w:p w14:paraId="0D54FF55" w14:textId="77777777" w:rsidR="007B6093" w:rsidRPr="007B6093" w:rsidRDefault="007B6093" w:rsidP="007B6093">
      <w:pPr>
        <w:shd w:val="clear" w:color="auto" w:fill="2D2A2E"/>
        <w:jc w:val="left"/>
        <w:rPr>
          <w:rFonts w:ascii="Consolas" w:hAnsi="Consolas"/>
          <w:color w:val="A9DC76"/>
          <w:sz w:val="16"/>
          <w:szCs w:val="16"/>
          <w:lang w:val="en-US"/>
        </w:rPr>
      </w:pPr>
    </w:p>
    <w:p w14:paraId="635B4A61" w14:textId="2B66889A" w:rsidR="007B6093" w:rsidRDefault="007B6093">
      <w:pPr>
        <w:pStyle w:val="Pagrindinistekstas"/>
        <w:rPr>
          <w:rFonts w:ascii="Consolas" w:hAnsi="Consolas"/>
          <w:sz w:val="16"/>
          <w:szCs w:val="16"/>
        </w:rPr>
      </w:pPr>
    </w:p>
    <w:p w14:paraId="17935650" w14:textId="627DF2D0" w:rsidR="0085204C" w:rsidRDefault="0085204C">
      <w:pPr>
        <w:pStyle w:val="Pagrindinistekstas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Script.js</w:t>
      </w:r>
    </w:p>
    <w:p w14:paraId="765BB16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//</w:t>
      </w:r>
      <w:proofErr w:type="gram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document.querySelector</w:t>
      </w:r>
      <w:proofErr w:type="gram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 xml:space="preserve">(".googleSearch").addEventListener("click", 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googleSearch</w:t>
      </w:r>
      <w:proofErr w:type="spell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);</w:t>
      </w:r>
    </w:p>
    <w:p w14:paraId="36B0C88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#googleSearch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addEventListener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click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",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A9DC76"/>
          <w:sz w:val="16"/>
          <w:szCs w:val="16"/>
          <w:lang w:val="en-US"/>
        </w:rPr>
        <w:t>googleSearch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3708D6DA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function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color w:val="A9DC76"/>
          <w:sz w:val="16"/>
          <w:szCs w:val="16"/>
          <w:lang w:val="en-US"/>
        </w:rPr>
        <w:t>googleSearch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692748CD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var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FCFCFA"/>
          <w:sz w:val="16"/>
          <w:szCs w:val="16"/>
          <w:lang w:val="en-US"/>
        </w:rPr>
        <w:t>keyWord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getElementById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proofErr w:type="spellStart"/>
      <w:r w:rsidRPr="0085204C">
        <w:rPr>
          <w:rFonts w:ascii="Consolas" w:hAnsi="Consolas"/>
          <w:color w:val="FFD866"/>
          <w:sz w:val="16"/>
          <w:szCs w:val="16"/>
          <w:lang w:val="en-US"/>
        </w:rPr>
        <w:t>searchWord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value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2320D7FC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titlelink1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#titlelink1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3E0AAD86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titlelink2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#titlelink2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3AAFB264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titlelink3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#titlelink3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015B6F76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 xml:space="preserve">//var 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keyWord</w:t>
      </w:r>
      <w:proofErr w:type="spell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 xml:space="preserve"> = </w:t>
      </w:r>
      <w:proofErr w:type="spellStart"/>
      <w:proofErr w:type="gram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document.querySelector</w:t>
      </w:r>
      <w:proofErr w:type="spellEnd"/>
      <w:proofErr w:type="gram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(".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searchWord</w:t>
      </w:r>
      <w:proofErr w:type="spell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").value;</w:t>
      </w:r>
    </w:p>
    <w:p w14:paraId="2BCFC022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 xml:space="preserve">//var 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keyWord</w:t>
      </w:r>
      <w:proofErr w:type="spell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 xml:space="preserve"> = "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asus</w:t>
      </w:r>
      <w:proofErr w:type="spellEnd"/>
      <w:proofErr w:type="gram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";</w:t>
      </w:r>
      <w:proofErr w:type="gramEnd"/>
    </w:p>
    <w:p w14:paraId="5C0AB004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console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log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spellStart"/>
      <w:r w:rsidRPr="0085204C">
        <w:rPr>
          <w:rFonts w:ascii="Consolas" w:hAnsi="Consolas"/>
          <w:color w:val="FCFCFA"/>
          <w:sz w:val="16"/>
          <w:szCs w:val="16"/>
          <w:lang w:val="en-US"/>
        </w:rPr>
        <w:t>keyWord</w:t>
      </w:r>
      <w:proofErr w:type="spellEnd"/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);</w:t>
      </w:r>
      <w:proofErr w:type="gramEnd"/>
    </w:p>
    <w:p w14:paraId="210F82BA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//Google search API</w:t>
      </w:r>
    </w:p>
    <w:p w14:paraId="6B16DFB3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lastRenderedPageBreak/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googleurl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`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https://google-search3.p.rapidapi.com/api/v1/search/q=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keyWord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`;</w:t>
      </w:r>
      <w:proofErr w:type="gramEnd"/>
    </w:p>
    <w:p w14:paraId="6790D6D4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proofErr w:type="gramStart"/>
      <w:r w:rsidRPr="0085204C">
        <w:rPr>
          <w:rFonts w:ascii="Consolas" w:hAnsi="Consolas"/>
          <w:color w:val="A9DC76"/>
          <w:sz w:val="16"/>
          <w:szCs w:val="16"/>
          <w:lang w:val="en-US"/>
        </w:rPr>
        <w:t>fetch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spellStart"/>
      <w:proofErr w:type="gramEnd"/>
      <w:r w:rsidRPr="0085204C">
        <w:rPr>
          <w:rFonts w:ascii="Consolas" w:hAnsi="Consolas"/>
          <w:color w:val="AB9DF2"/>
          <w:sz w:val="16"/>
          <w:szCs w:val="16"/>
          <w:lang w:val="en-US"/>
        </w:rPr>
        <w:t>googleurl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,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3A8E6625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>    method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: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GET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",</w:t>
      </w:r>
    </w:p>
    <w:p w14:paraId="03F17F33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>    headers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: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62A96E43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x-user-agent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":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desktop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",</w:t>
      </w:r>
    </w:p>
    <w:p w14:paraId="18F7FD06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x-proxy-location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":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US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",</w:t>
      </w:r>
    </w:p>
    <w:p w14:paraId="7CB28C3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x-</w:t>
      </w:r>
      <w:proofErr w:type="spellStart"/>
      <w:r w:rsidRPr="0085204C">
        <w:rPr>
          <w:rFonts w:ascii="Consolas" w:hAnsi="Consolas"/>
          <w:color w:val="FFD866"/>
          <w:sz w:val="16"/>
          <w:szCs w:val="16"/>
          <w:lang w:val="en-US"/>
        </w:rPr>
        <w:t>rapidapi</w:t>
      </w:r>
      <w:proofErr w:type="spellEnd"/>
      <w:r w:rsidRPr="0085204C">
        <w:rPr>
          <w:rFonts w:ascii="Consolas" w:hAnsi="Consolas"/>
          <w:color w:val="FFD866"/>
          <w:sz w:val="16"/>
          <w:szCs w:val="16"/>
          <w:lang w:val="en-US"/>
        </w:rPr>
        <w:t>-host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":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google-search3.p.rapidapi.com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",</w:t>
      </w:r>
    </w:p>
    <w:p w14:paraId="68BB2826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x-</w:t>
      </w:r>
      <w:proofErr w:type="spellStart"/>
      <w:r w:rsidRPr="0085204C">
        <w:rPr>
          <w:rFonts w:ascii="Consolas" w:hAnsi="Consolas"/>
          <w:color w:val="FFD866"/>
          <w:sz w:val="16"/>
          <w:szCs w:val="16"/>
          <w:lang w:val="en-US"/>
        </w:rPr>
        <w:t>rapidapi</w:t>
      </w:r>
      <w:proofErr w:type="spellEnd"/>
      <w:r w:rsidRPr="0085204C">
        <w:rPr>
          <w:rFonts w:ascii="Consolas" w:hAnsi="Consolas"/>
          <w:color w:val="FFD866"/>
          <w:sz w:val="16"/>
          <w:szCs w:val="16"/>
          <w:lang w:val="en-US"/>
        </w:rPr>
        <w:t>-key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":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3b18eaeafamsh446d7d16459bedcp1216f5jsn8f88c4df3a35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",</w:t>
      </w:r>
    </w:p>
    <w:p w14:paraId="6F001CEF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},</w:t>
      </w:r>
    </w:p>
    <w:p w14:paraId="7262E293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})</w:t>
      </w:r>
    </w:p>
    <w:p w14:paraId="569B1504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gramStart"/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then</w:t>
      </w:r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response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=&gt;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response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json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>())</w:t>
      </w:r>
    </w:p>
    <w:p w14:paraId="16821EC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gramStart"/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then</w:t>
      </w:r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=&gt;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18E3C0D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console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log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);</w:t>
      </w:r>
      <w:proofErr w:type="gramEnd"/>
    </w:p>
    <w:p w14:paraId="7468C373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//console.log(</w:t>
      </w:r>
      <w:proofErr w:type="spellStart"/>
      <w:proofErr w:type="gram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data.results</w:t>
      </w:r>
      <w:proofErr w:type="spellEnd"/>
      <w:proofErr w:type="gram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[0].description);</w:t>
      </w:r>
    </w:p>
    <w:p w14:paraId="721F1573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 xml:space="preserve">//var description = </w:t>
      </w:r>
      <w:proofErr w:type="spellStart"/>
      <w:proofErr w:type="gram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document.getElementById</w:t>
      </w:r>
      <w:proofErr w:type="spellEnd"/>
      <w:proofErr w:type="gram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("description").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textContent</w:t>
      </w:r>
      <w:proofErr w:type="spell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;</w:t>
      </w:r>
    </w:p>
    <w:p w14:paraId="2D86D497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//</w:t>
      </w:r>
      <w:proofErr w:type="spellStart"/>
      <w:proofErr w:type="gram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document.getElementById</w:t>
      </w:r>
      <w:proofErr w:type="spellEnd"/>
      <w:proofErr w:type="gram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("description").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innerHTML</w:t>
      </w:r>
      <w:proofErr w:type="spell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 xml:space="preserve"> = 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data.results</w:t>
      </w:r>
      <w:proofErr w:type="spell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[0].description;</w:t>
      </w:r>
    </w:p>
    <w:p w14:paraId="2896696B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//</w:t>
      </w:r>
      <w:proofErr w:type="spellStart"/>
      <w:proofErr w:type="gram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document.getElementById</w:t>
      </w:r>
      <w:proofErr w:type="spellEnd"/>
      <w:proofErr w:type="gram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("title").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innerHTML</w:t>
      </w:r>
      <w:proofErr w:type="spell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 xml:space="preserve"> = 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data.results</w:t>
      </w:r>
      <w:proofErr w:type="spell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[0].title;</w:t>
      </w:r>
    </w:p>
    <w:p w14:paraId="2D56E91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//</w:t>
      </w:r>
      <w:proofErr w:type="spellStart"/>
      <w:proofErr w:type="gram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document.getElementById</w:t>
      </w:r>
      <w:proofErr w:type="spellEnd"/>
      <w:proofErr w:type="gram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("link").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innerHTML</w:t>
      </w:r>
      <w:proofErr w:type="spell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 xml:space="preserve"> = 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data.results</w:t>
      </w:r>
      <w:proofErr w:type="spell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[0].link;</w:t>
      </w:r>
    </w:p>
    <w:p w14:paraId="7A37F7A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titlelink1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href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results</w:t>
      </w:r>
      <w:proofErr w:type="spellEnd"/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link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5025CB7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titlelink1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results</w:t>
      </w:r>
      <w:proofErr w:type="spellEnd"/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title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54FC6F3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titlelink2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href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results</w:t>
      </w:r>
      <w:proofErr w:type="spellEnd"/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1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link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7343BE5D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titlelink2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results</w:t>
      </w:r>
      <w:proofErr w:type="spellEnd"/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1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title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08EADBC4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titlelink3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href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results</w:t>
      </w:r>
      <w:proofErr w:type="spellEnd"/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2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link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34FDA9EC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titlelink3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results</w:t>
      </w:r>
      <w:proofErr w:type="spellEnd"/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2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title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026C93A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</w:p>
    <w:p w14:paraId="1A697477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gramStart"/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catch</w:t>
      </w:r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err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=&gt;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5AA5CA4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console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error</w:t>
      </w:r>
      <w:proofErr w:type="spellEnd"/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err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);</w:t>
      </w:r>
    </w:p>
    <w:p w14:paraId="254EF15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608DA318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</w:p>
    <w:p w14:paraId="34B6BFAA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61E39E78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//Coordinates finder API</w:t>
      </w:r>
    </w:p>
    <w:p w14:paraId="744346E5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var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city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";</w:t>
      </w:r>
      <w:proofErr w:type="gramEnd"/>
    </w:p>
    <w:p w14:paraId="5403AF35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#find-me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proofErr w:type="spellStart"/>
      <w:r w:rsidRPr="0085204C">
        <w:rPr>
          <w:rFonts w:ascii="Consolas" w:hAnsi="Consolas"/>
          <w:color w:val="A9DC76"/>
          <w:sz w:val="16"/>
          <w:szCs w:val="16"/>
          <w:lang w:val="en-US"/>
        </w:rPr>
        <w:t>addEventListener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click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",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A9DC76"/>
          <w:sz w:val="16"/>
          <w:szCs w:val="16"/>
          <w:lang w:val="en-US"/>
        </w:rPr>
        <w:t>geoFindMe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2C657360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function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color w:val="A9DC76"/>
          <w:sz w:val="16"/>
          <w:szCs w:val="16"/>
          <w:lang w:val="en-US"/>
        </w:rPr>
        <w:t>geoFindMe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4B07EBA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status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#status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09E89EAB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mapLink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#map-link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3C1BCBA8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yourlocation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#</w:t>
      </w:r>
      <w:proofErr w:type="spellStart"/>
      <w:r w:rsidRPr="0085204C">
        <w:rPr>
          <w:rFonts w:ascii="Consolas" w:hAnsi="Consolas"/>
          <w:color w:val="FFD866"/>
          <w:sz w:val="16"/>
          <w:szCs w:val="16"/>
          <w:lang w:val="en-US"/>
        </w:rPr>
        <w:t>gps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1160B517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mapLink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href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";</w:t>
      </w:r>
      <w:proofErr w:type="gramEnd"/>
    </w:p>
    <w:p w14:paraId="460FEAA7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mapLink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";</w:t>
      </w:r>
      <w:proofErr w:type="gramEnd"/>
    </w:p>
    <w:p w14:paraId="6BA9E474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yourlocation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"";</w:t>
      </w:r>
    </w:p>
    <w:p w14:paraId="6FAE238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0696201B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function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success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position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485A5D7C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latitude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position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coords</w:t>
      </w:r>
      <w:proofErr w:type="gramEnd"/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latitude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4DC1484B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longitude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position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coords</w:t>
      </w:r>
      <w:proofErr w:type="gramEnd"/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longitude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0AFF54D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 xml:space="preserve">//latitude = </w:t>
      </w:r>
      <w:proofErr w:type="gram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54.77897039100206;</w:t>
      </w:r>
      <w:proofErr w:type="gramEnd"/>
    </w:p>
    <w:p w14:paraId="00659B2A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 xml:space="preserve">//longitude = </w:t>
      </w:r>
      <w:proofErr w:type="gram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24.63542203285122;</w:t>
      </w:r>
      <w:proofErr w:type="gramEnd"/>
    </w:p>
    <w:p w14:paraId="54FE4770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3A0781D6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status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"";</w:t>
      </w:r>
    </w:p>
    <w:p w14:paraId="4D0CB10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mapLink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href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`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https://www.openstreetmap.org/#map=18/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latitude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/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longitude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`;</w:t>
      </w:r>
      <w:proofErr w:type="gramEnd"/>
    </w:p>
    <w:p w14:paraId="7AF13668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mapLink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`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Latitude: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latitude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 °, Longitude: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longitude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 °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`;</w:t>
      </w:r>
      <w:proofErr w:type="gramEnd"/>
    </w:p>
    <w:p w14:paraId="12C12932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var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request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`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https://wft-geo-db.p.rapidapi.com/v1/geo/locations/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latitude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+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longitude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/nearbyCities?radius=20&amp;limit=2&amp;minPopulation=2000&amp;distanceUnit=KM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`;</w:t>
      </w:r>
      <w:proofErr w:type="gramEnd"/>
    </w:p>
    <w:p w14:paraId="17562EEB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//console.log(request</w:t>
      </w:r>
      <w:proofErr w:type="gram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);</w:t>
      </w:r>
      <w:proofErr w:type="gramEnd"/>
    </w:p>
    <w:p w14:paraId="6052B95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spellStart"/>
      <w:r w:rsidRPr="0085204C">
        <w:rPr>
          <w:rFonts w:ascii="Consolas" w:hAnsi="Consolas"/>
          <w:color w:val="A9DC76"/>
          <w:sz w:val="16"/>
          <w:szCs w:val="16"/>
          <w:lang w:val="en-US"/>
        </w:rPr>
        <w:t>cityFinder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request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);</w:t>
      </w:r>
      <w:proofErr w:type="gramEnd"/>
    </w:p>
    <w:p w14:paraId="609D6C36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</w:p>
    <w:p w14:paraId="124D4E8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3AC95A25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function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gramStart"/>
      <w:r w:rsidRPr="0085204C">
        <w:rPr>
          <w:rFonts w:ascii="Consolas" w:hAnsi="Consolas"/>
          <w:color w:val="A9DC76"/>
          <w:sz w:val="16"/>
          <w:szCs w:val="16"/>
          <w:lang w:val="en-US"/>
        </w:rPr>
        <w:t>error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59940885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status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Unable to retrieve your location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";</w:t>
      </w:r>
    </w:p>
    <w:p w14:paraId="1F17B04F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</w:p>
    <w:p w14:paraId="6AD37FF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4EE03810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if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!</w:t>
      </w:r>
      <w:proofErr w:type="spellStart"/>
      <w:r w:rsidRPr="0085204C">
        <w:rPr>
          <w:rFonts w:ascii="Consolas" w:hAnsi="Consolas"/>
          <w:color w:val="78DCE8"/>
          <w:sz w:val="16"/>
          <w:szCs w:val="16"/>
          <w:lang w:val="en-US"/>
        </w:rPr>
        <w:t>navigator</w:t>
      </w:r>
      <w:proofErr w:type="gramEnd"/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geolocation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0AD38CD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status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Geolocation is not supported by your browser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";</w:t>
      </w:r>
    </w:p>
    <w:p w14:paraId="70CFC5F6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else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6DEA59BD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status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Locating…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";</w:t>
      </w:r>
    </w:p>
    <w:p w14:paraId="52818CBD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spellStart"/>
      <w:proofErr w:type="gramStart"/>
      <w:r w:rsidRPr="0085204C">
        <w:rPr>
          <w:rFonts w:ascii="Consolas" w:hAnsi="Consolas"/>
          <w:color w:val="78DCE8"/>
          <w:sz w:val="16"/>
          <w:szCs w:val="16"/>
          <w:lang w:val="en-US"/>
        </w:rPr>
        <w:t>navigator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geolocation</w:t>
      </w:r>
      <w:proofErr w:type="gramEnd"/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getCurrentPosition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>(success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,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error)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4F0109D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</w:p>
    <w:p w14:paraId="75E3A5D7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395E2B68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//City finder API</w:t>
      </w:r>
    </w:p>
    <w:p w14:paraId="6CB409D3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function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A9DC76"/>
          <w:sz w:val="16"/>
          <w:szCs w:val="16"/>
          <w:lang w:val="en-US"/>
        </w:rPr>
        <w:t>cityFinder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request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51E9C3B6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gramStart"/>
      <w:r w:rsidRPr="0085204C">
        <w:rPr>
          <w:rFonts w:ascii="Consolas" w:hAnsi="Consolas"/>
          <w:color w:val="A9DC76"/>
          <w:sz w:val="16"/>
          <w:szCs w:val="16"/>
          <w:lang w:val="en-US"/>
        </w:rPr>
        <w:t>fetch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gramEnd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request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,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1005F1DD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>      method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: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GET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",</w:t>
      </w:r>
    </w:p>
    <w:p w14:paraId="4F1C6F78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>      headers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: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10ED33AD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x-</w:t>
      </w:r>
      <w:proofErr w:type="spellStart"/>
      <w:r w:rsidRPr="0085204C">
        <w:rPr>
          <w:rFonts w:ascii="Consolas" w:hAnsi="Consolas"/>
          <w:color w:val="FFD866"/>
          <w:sz w:val="16"/>
          <w:szCs w:val="16"/>
          <w:lang w:val="en-US"/>
        </w:rPr>
        <w:t>rapidapi</w:t>
      </w:r>
      <w:proofErr w:type="spellEnd"/>
      <w:r w:rsidRPr="0085204C">
        <w:rPr>
          <w:rFonts w:ascii="Consolas" w:hAnsi="Consolas"/>
          <w:color w:val="FFD866"/>
          <w:sz w:val="16"/>
          <w:szCs w:val="16"/>
          <w:lang w:val="en-US"/>
        </w:rPr>
        <w:t>-host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":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wft-geo-db.p.rapidapi.com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",</w:t>
      </w:r>
    </w:p>
    <w:p w14:paraId="76E42898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lastRenderedPageBreak/>
        <w:t xml:space="preserve">    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x-</w:t>
      </w:r>
      <w:proofErr w:type="spellStart"/>
      <w:r w:rsidRPr="0085204C">
        <w:rPr>
          <w:rFonts w:ascii="Consolas" w:hAnsi="Consolas"/>
          <w:color w:val="FFD866"/>
          <w:sz w:val="16"/>
          <w:szCs w:val="16"/>
          <w:lang w:val="en-US"/>
        </w:rPr>
        <w:t>rapidapi</w:t>
      </w:r>
      <w:proofErr w:type="spellEnd"/>
      <w:r w:rsidRPr="0085204C">
        <w:rPr>
          <w:rFonts w:ascii="Consolas" w:hAnsi="Consolas"/>
          <w:color w:val="FFD866"/>
          <w:sz w:val="16"/>
          <w:szCs w:val="16"/>
          <w:lang w:val="en-US"/>
        </w:rPr>
        <w:t>-key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":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3b18eaeafamsh446d7d16459bedcp1216f5jsn8f88c4df3a35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",</w:t>
      </w:r>
    </w:p>
    <w:p w14:paraId="29F64AA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},</w:t>
      </w:r>
    </w:p>
    <w:p w14:paraId="6899BC4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})</w:t>
      </w:r>
    </w:p>
    <w:p w14:paraId="6CD80B8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proofErr w:type="gramStart"/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then</w:t>
      </w:r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response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=&gt;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response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json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>())</w:t>
      </w:r>
    </w:p>
    <w:p w14:paraId="373F85A0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proofErr w:type="gramStart"/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then</w:t>
      </w:r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=&gt;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1AF6128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console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log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data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);</w:t>
      </w:r>
      <w:proofErr w:type="gramEnd"/>
    </w:p>
    <w:p w14:paraId="6D31C937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console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log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spell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data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]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city</w:t>
      </w:r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);</w:t>
      </w:r>
    </w:p>
    <w:p w14:paraId="2A012CB5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console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log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spell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data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]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latitude</w:t>
      </w:r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);</w:t>
      </w:r>
    </w:p>
    <w:p w14:paraId="0A1CDA9F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console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log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spell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data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]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longitude</w:t>
      </w:r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);</w:t>
      </w:r>
    </w:p>
    <w:p w14:paraId="0FFBC873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  city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proofErr w:type="gramStart"/>
      <w:r w:rsidRPr="0085204C">
        <w:rPr>
          <w:rFonts w:ascii="Consolas" w:hAnsi="Consolas"/>
          <w:color w:val="FCFCFA"/>
          <w:sz w:val="16"/>
          <w:szCs w:val="16"/>
          <w:lang w:val="en-US"/>
        </w:rPr>
        <w:t>data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proofErr w:type="gramEnd"/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city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4945B094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yourlocation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`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Your current city is: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city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}`;</w:t>
      </w:r>
    </w:p>
    <w:p w14:paraId="1193FE93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    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//console.log(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data.data</w:t>
      </w:r>
      <w:proofErr w:type="spell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[0</w:t>
      </w:r>
      <w:proofErr w:type="gram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].population</w:t>
      </w:r>
      <w:proofErr w:type="gram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);</w:t>
      </w:r>
    </w:p>
    <w:p w14:paraId="759A1AF3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</w:p>
    <w:p w14:paraId="3408DC68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proofErr w:type="gramStart"/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catch</w:t>
      </w:r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error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=&gt;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52FC4CA2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      </w:t>
      </w:r>
      <w:proofErr w:type="gramStart"/>
      <w:r w:rsidRPr="0085204C">
        <w:rPr>
          <w:rFonts w:ascii="Consolas" w:hAnsi="Consolas"/>
          <w:color w:val="A9DC76"/>
          <w:sz w:val="16"/>
          <w:szCs w:val="16"/>
          <w:lang w:val="en-US"/>
        </w:rPr>
        <w:t>error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);</w:t>
      </w:r>
    </w:p>
    <w:p w14:paraId="3414CE4D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1D3B2595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</w:p>
    <w:p w14:paraId="011D9528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</w:p>
    <w:p w14:paraId="66EFD2B5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197345EB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form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.top-banner form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764E1758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input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.top-banner input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2CE2760B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msg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.top-banner .msg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06D74D34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list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.ajax-section .cities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0CB9892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44CE642C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apiKey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593f569c313b704098e1f53ce0d4b627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";</w:t>
      </w:r>
      <w:proofErr w:type="gramEnd"/>
    </w:p>
    <w:p w14:paraId="3CE5B3C4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let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FCFCFA"/>
          <w:sz w:val="16"/>
          <w:szCs w:val="16"/>
          <w:lang w:val="en-US"/>
        </w:rPr>
        <w:t>i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  <w:proofErr w:type="gramEnd"/>
    </w:p>
    <w:p w14:paraId="532E407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form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addEventListener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submit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",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=&gt;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306CF6E5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proofErr w:type="spellStart"/>
      <w:proofErr w:type="gram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e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preventDefault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5F486FDA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78F7F507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let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color w:val="FCFCFA"/>
          <w:sz w:val="16"/>
          <w:szCs w:val="16"/>
          <w:lang w:val="en-US"/>
        </w:rPr>
        <w:t>inputVal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  <w:proofErr w:type="gramEnd"/>
    </w:p>
    <w:p w14:paraId="5B8010E4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if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spellStart"/>
      <w:r w:rsidRPr="0085204C">
        <w:rPr>
          <w:rFonts w:ascii="Consolas" w:hAnsi="Consolas"/>
          <w:color w:val="FCFCFA"/>
          <w:sz w:val="16"/>
          <w:szCs w:val="16"/>
          <w:lang w:val="en-US"/>
        </w:rPr>
        <w:t>i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5B14E4B3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spellStart"/>
      <w:r w:rsidRPr="0085204C">
        <w:rPr>
          <w:rFonts w:ascii="Consolas" w:hAnsi="Consolas"/>
          <w:color w:val="FCFCFA"/>
          <w:sz w:val="16"/>
          <w:szCs w:val="16"/>
          <w:lang w:val="en-US"/>
        </w:rPr>
        <w:t>inputVal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gramStart"/>
      <w:r w:rsidRPr="0085204C">
        <w:rPr>
          <w:rFonts w:ascii="Consolas" w:hAnsi="Consolas"/>
          <w:color w:val="FCFCFA"/>
          <w:sz w:val="16"/>
          <w:szCs w:val="16"/>
          <w:lang w:val="en-US"/>
        </w:rPr>
        <w:t>city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  <w:proofErr w:type="gramEnd"/>
    </w:p>
    <w:p w14:paraId="4B969A1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spellStart"/>
      <w:r w:rsidRPr="0085204C">
        <w:rPr>
          <w:rFonts w:ascii="Consolas" w:hAnsi="Consolas"/>
          <w:color w:val="FCFCFA"/>
          <w:sz w:val="16"/>
          <w:szCs w:val="16"/>
          <w:lang w:val="en-US"/>
        </w:rPr>
        <w:t>i</w:t>
      </w:r>
      <w:proofErr w:type="spellEnd"/>
      <w:r w:rsidRPr="0085204C">
        <w:rPr>
          <w:rFonts w:ascii="Consolas" w:hAnsi="Consolas"/>
          <w:color w:val="FF6188"/>
          <w:sz w:val="16"/>
          <w:szCs w:val="16"/>
          <w:lang w:val="en-US"/>
        </w:rPr>
        <w:t>+</w:t>
      </w:r>
      <w:proofErr w:type="gramStart"/>
      <w:r w:rsidRPr="0085204C">
        <w:rPr>
          <w:rFonts w:ascii="Consolas" w:hAnsi="Consolas"/>
          <w:color w:val="FF6188"/>
          <w:sz w:val="16"/>
          <w:szCs w:val="16"/>
          <w:lang w:val="en-US"/>
        </w:rPr>
        <w:t>+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  <w:proofErr w:type="gramEnd"/>
    </w:p>
    <w:p w14:paraId="6BA34ABC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else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FCFCFA"/>
          <w:sz w:val="16"/>
          <w:szCs w:val="16"/>
          <w:lang w:val="en-US"/>
        </w:rPr>
        <w:t>inputVal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input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proofErr w:type="gramStart"/>
      <w:r w:rsidRPr="0085204C">
        <w:rPr>
          <w:rFonts w:ascii="Consolas" w:hAnsi="Consolas"/>
          <w:color w:val="FCFCFA"/>
          <w:sz w:val="16"/>
          <w:szCs w:val="16"/>
          <w:lang w:val="en-US"/>
        </w:rPr>
        <w:t>value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  <w:proofErr w:type="gramEnd"/>
    </w:p>
    <w:p w14:paraId="72770654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//check if there's already a city</w:t>
      </w:r>
    </w:p>
    <w:p w14:paraId="5B3AC46B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listItems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list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querySelectorAll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.ajax-section .city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788E191B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listItemsArray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78DCE8"/>
          <w:sz w:val="16"/>
          <w:szCs w:val="16"/>
          <w:lang w:val="en-US"/>
        </w:rPr>
        <w:t>Array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from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listItems</w:t>
      </w:r>
      <w:proofErr w:type="spellEnd"/>
      <w:proofErr w:type="gramStart"/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  <w:proofErr w:type="gramEnd"/>
    </w:p>
    <w:p w14:paraId="7E6611A6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2CBFFC6D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if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listItemsArray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length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&gt;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5C43A375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filteredArray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listItemsArray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filter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spell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el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=&gt;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29E2B2BF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let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content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";</w:t>
      </w:r>
      <w:proofErr w:type="gramEnd"/>
    </w:p>
    <w:p w14:paraId="78F00ACC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content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el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.city-name span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proofErr w:type="spellStart"/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toLowerCase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>()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2BDB23E7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return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content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FCFCFA"/>
          <w:sz w:val="16"/>
          <w:szCs w:val="16"/>
          <w:lang w:val="en-US"/>
        </w:rPr>
        <w:t>inputVal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toLowerCase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proofErr w:type="gramStart"/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  <w:proofErr w:type="gramEnd"/>
    </w:p>
    <w:p w14:paraId="10FD2F0F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5C0319A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7DFB24C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if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filteredArray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length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&gt;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26BDF634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msg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`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You already know the weather for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</w:p>
    <w:p w14:paraId="609AE68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filteredArray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proofErr w:type="gramEnd"/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proofErr w:type="spellStart"/>
      <w:r w:rsidRPr="0085204C">
        <w:rPr>
          <w:rFonts w:ascii="Consolas" w:hAnsi="Consolas"/>
          <w:color w:val="A9DC76"/>
          <w:sz w:val="16"/>
          <w:szCs w:val="16"/>
          <w:lang w:val="en-US"/>
        </w:rPr>
        <w:t>querySelector</w:t>
      </w:r>
      <w:proofErr w:type="spellEnd"/>
      <w:r w:rsidRPr="0085204C">
        <w:rPr>
          <w:rFonts w:ascii="Consolas" w:hAnsi="Consolas"/>
          <w:color w:val="FFD866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.city-name span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proofErr w:type="spellStart"/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proofErr w:type="spellEnd"/>
    </w:p>
    <w:p w14:paraId="318BC23C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}`;</w:t>
      </w:r>
    </w:p>
    <w:p w14:paraId="59A739CF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form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reset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7F619502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input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focus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5D9E739F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proofErr w:type="gramStart"/>
      <w:r w:rsidRPr="0085204C">
        <w:rPr>
          <w:rFonts w:ascii="Consolas" w:hAnsi="Consolas"/>
          <w:color w:val="FF6188"/>
          <w:sz w:val="16"/>
          <w:szCs w:val="16"/>
          <w:lang w:val="en-US"/>
        </w:rPr>
        <w:t>return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  <w:proofErr w:type="gramEnd"/>
    </w:p>
    <w:p w14:paraId="22C68B62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</w:p>
    <w:p w14:paraId="35DDE24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</w:p>
    <w:p w14:paraId="1C3F8A8D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4CB31040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//</w:t>
      </w:r>
      <w:proofErr w:type="spellStart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>Wheather</w:t>
      </w:r>
      <w:proofErr w:type="spellEnd"/>
      <w:r w:rsidRPr="0085204C">
        <w:rPr>
          <w:rFonts w:ascii="Consolas" w:hAnsi="Consolas"/>
          <w:i/>
          <w:iCs/>
          <w:color w:val="727072"/>
          <w:sz w:val="16"/>
          <w:szCs w:val="16"/>
          <w:lang w:val="en-US"/>
        </w:rPr>
        <w:t xml:space="preserve"> API</w:t>
      </w:r>
    </w:p>
    <w:p w14:paraId="0C83369A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url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`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https://api.openweathermap.org/data/2.5/weather?q=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inputVal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&amp;appid=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apiKey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&amp;units=metric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`;</w:t>
      </w:r>
      <w:proofErr w:type="gramEnd"/>
    </w:p>
    <w:p w14:paraId="20D27323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4497BA3D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fetch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url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</w:p>
    <w:p w14:paraId="0BD09CAA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gramStart"/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then</w:t>
      </w:r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response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=&gt;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response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json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>())</w:t>
      </w:r>
    </w:p>
    <w:p w14:paraId="5D16EBD0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gramStart"/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then</w:t>
      </w:r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=&gt;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53618465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main</w:t>
      </w:r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,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name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,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sys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,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weather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,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wind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i/>
          <w:iCs/>
          <w:color w:val="FC9867"/>
          <w:sz w:val="16"/>
          <w:szCs w:val="16"/>
          <w:lang w:val="en-US"/>
        </w:rPr>
        <w:t>data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5F20FDD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icon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`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https://openweathermap.org/img/wn/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weather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][</w:t>
      </w:r>
      <w:proofErr w:type="gramEnd"/>
      <w:r w:rsidRPr="0085204C">
        <w:rPr>
          <w:rFonts w:ascii="Consolas" w:hAnsi="Consolas"/>
          <w:color w:val="FF6188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icon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@2x.png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`;</w:t>
      </w:r>
    </w:p>
    <w:p w14:paraId="0FB80C10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22B37032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li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spellStart"/>
      <w:proofErr w:type="gramStart"/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document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createElement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li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58E3F25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li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classList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add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city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proofErr w:type="gramStart"/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  <w:proofErr w:type="gramEnd"/>
    </w:p>
    <w:p w14:paraId="3BD5256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i/>
          <w:iCs/>
          <w:color w:val="78DCE8"/>
          <w:sz w:val="16"/>
          <w:szCs w:val="16"/>
          <w:lang w:val="en-US"/>
        </w:rPr>
        <w:t>const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markup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`</w:t>
      </w:r>
    </w:p>
    <w:p w14:paraId="7B09084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>        &lt;h2 class="city-name" data-name="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name</w:t>
      </w:r>
      <w:proofErr w:type="gramStart"/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,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</w:t>
      </w:r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sys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country</w:t>
      </w:r>
      <w:proofErr w:type="spellEnd"/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"&gt;</w:t>
      </w:r>
    </w:p>
    <w:p w14:paraId="248EA106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>          &lt;span&gt;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name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&lt;/span&gt;</w:t>
      </w:r>
    </w:p>
    <w:p w14:paraId="0EC41CF4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>          &lt;sup&gt;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sys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country</w:t>
      </w:r>
      <w:proofErr w:type="spellEnd"/>
      <w:proofErr w:type="gramEnd"/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&lt;/sup&gt;</w:t>
      </w:r>
    </w:p>
    <w:p w14:paraId="149771D8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>        &lt;/h2&gt;</w:t>
      </w:r>
    </w:p>
    <w:p w14:paraId="10F71D9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        &lt;div class="city-temp"&gt;Temperature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proofErr w:type="spellStart"/>
      <w:r w:rsidRPr="0085204C">
        <w:rPr>
          <w:rFonts w:ascii="Consolas" w:hAnsi="Consolas"/>
          <w:color w:val="78DCE8"/>
          <w:sz w:val="16"/>
          <w:szCs w:val="16"/>
          <w:lang w:val="en-US"/>
        </w:rPr>
        <w:t>Math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round</w:t>
      </w:r>
      <w:proofErr w:type="spellEnd"/>
      <w:r w:rsidRPr="0085204C">
        <w:rPr>
          <w:rFonts w:ascii="Consolas" w:hAnsi="Consolas"/>
          <w:color w:val="FFD866"/>
          <w:sz w:val="16"/>
          <w:szCs w:val="16"/>
          <w:lang w:val="en-US"/>
        </w:rPr>
        <w:t>(</w:t>
      </w:r>
    </w:p>
    <w:p w14:paraId="73373DE9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main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temp</w:t>
      </w:r>
      <w:proofErr w:type="spellEnd"/>
      <w:proofErr w:type="gramEnd"/>
    </w:p>
    <w:p w14:paraId="294F10DA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lastRenderedPageBreak/>
        <w:t xml:space="preserve">        </w:t>
      </w:r>
      <w:proofErr w:type="gramStart"/>
      <w:r w:rsidRPr="0085204C">
        <w:rPr>
          <w:rFonts w:ascii="Consolas" w:hAnsi="Consolas"/>
          <w:color w:val="FFD866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&lt;</w:t>
      </w:r>
      <w:proofErr w:type="gramEnd"/>
      <w:r w:rsidRPr="0085204C">
        <w:rPr>
          <w:rFonts w:ascii="Consolas" w:hAnsi="Consolas"/>
          <w:color w:val="FFD866"/>
          <w:sz w:val="16"/>
          <w:szCs w:val="16"/>
          <w:lang w:val="en-US"/>
        </w:rPr>
        <w:t>sup&gt;°C&lt;/sup&gt;&lt;/div&gt;</w:t>
      </w:r>
    </w:p>
    <w:p w14:paraId="594642C0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        &lt;div class="city-temp"&gt;Feels like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proofErr w:type="spellStart"/>
      <w:r w:rsidRPr="0085204C">
        <w:rPr>
          <w:rFonts w:ascii="Consolas" w:hAnsi="Consolas"/>
          <w:color w:val="78DCE8"/>
          <w:sz w:val="16"/>
          <w:szCs w:val="16"/>
          <w:lang w:val="en-US"/>
        </w:rPr>
        <w:t>Math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round</w:t>
      </w:r>
      <w:proofErr w:type="spellEnd"/>
      <w:r w:rsidRPr="0085204C">
        <w:rPr>
          <w:rFonts w:ascii="Consolas" w:hAnsi="Consolas"/>
          <w:color w:val="FFD866"/>
          <w:sz w:val="16"/>
          <w:szCs w:val="16"/>
          <w:lang w:val="en-US"/>
        </w:rPr>
        <w:t>(</w:t>
      </w:r>
    </w:p>
    <w:p w14:paraId="777BAB7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main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feels</w:t>
      </w:r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_like</w:t>
      </w:r>
      <w:proofErr w:type="spellEnd"/>
    </w:p>
    <w:p w14:paraId="5E6F089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        </w:t>
      </w:r>
      <w:proofErr w:type="gramStart"/>
      <w:r w:rsidRPr="0085204C">
        <w:rPr>
          <w:rFonts w:ascii="Consolas" w:hAnsi="Consolas"/>
          <w:color w:val="FFD866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&lt;</w:t>
      </w:r>
      <w:proofErr w:type="gramEnd"/>
      <w:r w:rsidRPr="0085204C">
        <w:rPr>
          <w:rFonts w:ascii="Consolas" w:hAnsi="Consolas"/>
          <w:color w:val="FFD866"/>
          <w:sz w:val="16"/>
          <w:szCs w:val="16"/>
          <w:lang w:val="en-US"/>
        </w:rPr>
        <w:t>sup&gt;°C&lt;/sup&gt;&lt;/div&gt;</w:t>
      </w:r>
    </w:p>
    <w:p w14:paraId="64AA7B60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        &lt;div class="city-temp"&gt;Wind speed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proofErr w:type="spellStart"/>
      <w:r w:rsidRPr="0085204C">
        <w:rPr>
          <w:rFonts w:ascii="Consolas" w:hAnsi="Consolas"/>
          <w:color w:val="78DCE8"/>
          <w:sz w:val="16"/>
          <w:szCs w:val="16"/>
          <w:lang w:val="en-US"/>
        </w:rPr>
        <w:t>Math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round</w:t>
      </w:r>
      <w:proofErr w:type="spellEnd"/>
      <w:r w:rsidRPr="0085204C">
        <w:rPr>
          <w:rFonts w:ascii="Consolas" w:hAnsi="Consolas"/>
          <w:color w:val="FFD866"/>
          <w:sz w:val="16"/>
          <w:szCs w:val="16"/>
          <w:lang w:val="en-US"/>
        </w:rPr>
        <w:t>(</w:t>
      </w:r>
    </w:p>
    <w:p w14:paraId="7B4BF3E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wind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speed</w:t>
      </w:r>
      <w:proofErr w:type="spellEnd"/>
      <w:proofErr w:type="gramEnd"/>
    </w:p>
    <w:p w14:paraId="2BD7EF0F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        </w:t>
      </w:r>
      <w:proofErr w:type="gramStart"/>
      <w:r w:rsidRPr="0085204C">
        <w:rPr>
          <w:rFonts w:ascii="Consolas" w:hAnsi="Consolas"/>
          <w:color w:val="FFD866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&lt;</w:t>
      </w:r>
      <w:proofErr w:type="gramEnd"/>
      <w:r w:rsidRPr="0085204C">
        <w:rPr>
          <w:rFonts w:ascii="Consolas" w:hAnsi="Consolas"/>
          <w:color w:val="FFD866"/>
          <w:sz w:val="16"/>
          <w:szCs w:val="16"/>
          <w:lang w:val="en-US"/>
        </w:rPr>
        <w:t>sup&gt; m/s&lt;/sup&gt;&lt;/div&gt;</w:t>
      </w:r>
    </w:p>
    <w:p w14:paraId="15FAD0B8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>        &lt;figure&gt;</w:t>
      </w:r>
    </w:p>
    <w:p w14:paraId="5225D425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>          &lt;</w:t>
      </w:r>
      <w:proofErr w:type="spellStart"/>
      <w:r w:rsidRPr="0085204C">
        <w:rPr>
          <w:rFonts w:ascii="Consolas" w:hAnsi="Consolas"/>
          <w:color w:val="FFD866"/>
          <w:sz w:val="16"/>
          <w:szCs w:val="16"/>
          <w:lang w:val="en-US"/>
        </w:rPr>
        <w:t>img</w:t>
      </w:r>
      <w:proofErr w:type="spellEnd"/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 class="city-icon" </w:t>
      </w:r>
      <w:proofErr w:type="spellStart"/>
      <w:r w:rsidRPr="0085204C">
        <w:rPr>
          <w:rFonts w:ascii="Consolas" w:hAnsi="Consolas"/>
          <w:color w:val="FFD866"/>
          <w:sz w:val="16"/>
          <w:szCs w:val="16"/>
          <w:lang w:val="en-US"/>
        </w:rPr>
        <w:t>src</w:t>
      </w:r>
      <w:proofErr w:type="spellEnd"/>
      <w:r w:rsidRPr="0085204C">
        <w:rPr>
          <w:rFonts w:ascii="Consolas" w:hAnsi="Consolas"/>
          <w:color w:val="FFD866"/>
          <w:sz w:val="16"/>
          <w:szCs w:val="16"/>
          <w:lang w:val="en-US"/>
        </w:rPr>
        <w:t>="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icon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" alt="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</w:p>
    <w:p w14:paraId="10487D37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  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weather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][</w:t>
      </w:r>
      <w:proofErr w:type="gramEnd"/>
      <w:r w:rsidRPr="0085204C">
        <w:rPr>
          <w:rFonts w:ascii="Consolas" w:hAnsi="Consolas"/>
          <w:color w:val="FF6188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description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</w:t>
      </w:r>
    </w:p>
    <w:p w14:paraId="47F85E6D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"&gt;</w:t>
      </w:r>
    </w:p>
    <w:p w14:paraId="1E4B6553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>          &lt;</w:t>
      </w:r>
      <w:proofErr w:type="spellStart"/>
      <w:r w:rsidRPr="0085204C">
        <w:rPr>
          <w:rFonts w:ascii="Consolas" w:hAnsi="Consolas"/>
          <w:color w:val="FFD866"/>
          <w:sz w:val="16"/>
          <w:szCs w:val="16"/>
          <w:lang w:val="en-US"/>
        </w:rPr>
        <w:t>figcaption</w:t>
      </w:r>
      <w:proofErr w:type="spellEnd"/>
      <w:r w:rsidRPr="0085204C">
        <w:rPr>
          <w:rFonts w:ascii="Consolas" w:hAnsi="Consolas"/>
          <w:color w:val="FFD866"/>
          <w:sz w:val="16"/>
          <w:szCs w:val="16"/>
          <w:lang w:val="en-US"/>
        </w:rPr>
        <w:t>&gt;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${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weather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[</w:t>
      </w:r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0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][</w:t>
      </w:r>
      <w:proofErr w:type="gramEnd"/>
      <w:r w:rsidRPr="0085204C">
        <w:rPr>
          <w:rFonts w:ascii="Consolas" w:hAnsi="Consolas"/>
          <w:color w:val="FF6188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description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]}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&lt;/</w:t>
      </w:r>
      <w:proofErr w:type="spellStart"/>
      <w:r w:rsidRPr="0085204C">
        <w:rPr>
          <w:rFonts w:ascii="Consolas" w:hAnsi="Consolas"/>
          <w:color w:val="FFD866"/>
          <w:sz w:val="16"/>
          <w:szCs w:val="16"/>
          <w:lang w:val="en-US"/>
        </w:rPr>
        <w:t>figcaption</w:t>
      </w:r>
      <w:proofErr w:type="spellEnd"/>
      <w:r w:rsidRPr="0085204C">
        <w:rPr>
          <w:rFonts w:ascii="Consolas" w:hAnsi="Consolas"/>
          <w:color w:val="FFD866"/>
          <w:sz w:val="16"/>
          <w:szCs w:val="16"/>
          <w:lang w:val="en-US"/>
        </w:rPr>
        <w:t>&gt;</w:t>
      </w:r>
    </w:p>
    <w:p w14:paraId="4D7ADFF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>        &lt;/figure&gt;</w:t>
      </w:r>
    </w:p>
    <w:p w14:paraId="7DEE02A1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FD866"/>
          <w:sz w:val="16"/>
          <w:szCs w:val="16"/>
          <w:lang w:val="en-US"/>
        </w:rPr>
        <w:t xml:space="preserve">  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`;</w:t>
      </w:r>
    </w:p>
    <w:p w14:paraId="2EE7D1C7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proofErr w:type="spellStart"/>
      <w:r w:rsidRPr="0085204C">
        <w:rPr>
          <w:rFonts w:ascii="Consolas" w:hAnsi="Consolas"/>
          <w:color w:val="AB9DF2"/>
          <w:sz w:val="16"/>
          <w:szCs w:val="16"/>
          <w:lang w:val="en-US"/>
        </w:rPr>
        <w:t>li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innerHTML</w:t>
      </w:r>
      <w:proofErr w:type="spell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markup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  <w:proofErr w:type="gramEnd"/>
    </w:p>
    <w:p w14:paraId="0E67795E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list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appendChild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AB9DF2"/>
          <w:sz w:val="16"/>
          <w:szCs w:val="16"/>
          <w:lang w:val="en-US"/>
        </w:rPr>
        <w:t>li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32A7B5DC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</w:p>
    <w:p w14:paraId="66F880ED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proofErr w:type="gramStart"/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catch</w:t>
      </w:r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()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=&gt;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{</w:t>
      </w:r>
    </w:p>
    <w:p w14:paraId="6676F34A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msg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78DCE8"/>
          <w:sz w:val="16"/>
          <w:szCs w:val="16"/>
          <w:lang w:val="en-US"/>
        </w:rPr>
        <w:t>textContent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</w:t>
      </w:r>
      <w:r w:rsidRPr="0085204C">
        <w:rPr>
          <w:rFonts w:ascii="Consolas" w:hAnsi="Consolas"/>
          <w:color w:val="FFD866"/>
          <w:sz w:val="16"/>
          <w:szCs w:val="16"/>
          <w:lang w:val="en-US"/>
        </w:rPr>
        <w:t>Please search for a valid city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";</w:t>
      </w:r>
    </w:p>
    <w:p w14:paraId="7C604D00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 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1576E127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</w:p>
    <w:p w14:paraId="0CA85B3B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msg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textContent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=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 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"";</w:t>
      </w:r>
    </w:p>
    <w:p w14:paraId="31C0938B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form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reset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43E8FC4F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FCFCFA"/>
          <w:sz w:val="16"/>
          <w:szCs w:val="16"/>
          <w:lang w:val="en-US"/>
        </w:rPr>
        <w:t xml:space="preserve">  </w:t>
      </w:r>
      <w:proofErr w:type="spellStart"/>
      <w:proofErr w:type="gramStart"/>
      <w:r w:rsidRPr="0085204C">
        <w:rPr>
          <w:rFonts w:ascii="Consolas" w:hAnsi="Consolas"/>
          <w:color w:val="AB9DF2"/>
          <w:sz w:val="16"/>
          <w:szCs w:val="16"/>
          <w:lang w:val="en-US"/>
        </w:rPr>
        <w:t>input</w:t>
      </w:r>
      <w:r w:rsidRPr="0085204C">
        <w:rPr>
          <w:rFonts w:ascii="Consolas" w:hAnsi="Consolas"/>
          <w:color w:val="FF6188"/>
          <w:sz w:val="16"/>
          <w:szCs w:val="16"/>
          <w:lang w:val="en-US"/>
        </w:rPr>
        <w:t>.</w:t>
      </w:r>
      <w:r w:rsidRPr="0085204C">
        <w:rPr>
          <w:rFonts w:ascii="Consolas" w:hAnsi="Consolas"/>
          <w:color w:val="A9DC76"/>
          <w:sz w:val="16"/>
          <w:szCs w:val="16"/>
          <w:lang w:val="en-US"/>
        </w:rPr>
        <w:t>focus</w:t>
      </w:r>
      <w:proofErr w:type="spellEnd"/>
      <w:proofErr w:type="gramEnd"/>
      <w:r w:rsidRPr="0085204C">
        <w:rPr>
          <w:rFonts w:ascii="Consolas" w:hAnsi="Consolas"/>
          <w:color w:val="FCFCFA"/>
          <w:sz w:val="16"/>
          <w:szCs w:val="16"/>
          <w:lang w:val="en-US"/>
        </w:rPr>
        <w:t>()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5C24411C" w14:textId="77777777" w:rsidR="0085204C" w:rsidRPr="0085204C" w:rsidRDefault="0085204C" w:rsidP="0085204C">
      <w:pPr>
        <w:shd w:val="clear" w:color="auto" w:fill="2D2A2E"/>
        <w:jc w:val="left"/>
        <w:rPr>
          <w:rFonts w:ascii="Consolas" w:hAnsi="Consolas"/>
          <w:color w:val="FCFCFA"/>
          <w:sz w:val="16"/>
          <w:szCs w:val="16"/>
          <w:lang w:val="en-US"/>
        </w:rPr>
      </w:pPr>
      <w:r w:rsidRPr="0085204C">
        <w:rPr>
          <w:rFonts w:ascii="Consolas" w:hAnsi="Consolas"/>
          <w:color w:val="939293"/>
          <w:sz w:val="16"/>
          <w:szCs w:val="16"/>
          <w:lang w:val="en-US"/>
        </w:rPr>
        <w:t>}</w:t>
      </w:r>
      <w:r w:rsidRPr="0085204C">
        <w:rPr>
          <w:rFonts w:ascii="Consolas" w:hAnsi="Consolas"/>
          <w:color w:val="FCFCFA"/>
          <w:sz w:val="16"/>
          <w:szCs w:val="16"/>
          <w:lang w:val="en-US"/>
        </w:rPr>
        <w:t>)</w:t>
      </w:r>
      <w:r w:rsidRPr="0085204C">
        <w:rPr>
          <w:rFonts w:ascii="Consolas" w:hAnsi="Consolas"/>
          <w:color w:val="939293"/>
          <w:sz w:val="16"/>
          <w:szCs w:val="16"/>
          <w:lang w:val="en-US"/>
        </w:rPr>
        <w:t>;</w:t>
      </w:r>
    </w:p>
    <w:p w14:paraId="75E2A3EA" w14:textId="77777777" w:rsidR="0085204C" w:rsidRPr="0085204C" w:rsidRDefault="0085204C" w:rsidP="0085204C">
      <w:pPr>
        <w:shd w:val="clear" w:color="auto" w:fill="2D2A2E"/>
        <w:spacing w:line="285" w:lineRule="atLeast"/>
        <w:jc w:val="left"/>
        <w:rPr>
          <w:rFonts w:ascii="Consolas" w:hAnsi="Consolas"/>
          <w:color w:val="FCFCFA"/>
          <w:sz w:val="21"/>
          <w:szCs w:val="21"/>
          <w:lang w:val="en-US"/>
        </w:rPr>
      </w:pPr>
    </w:p>
    <w:p w14:paraId="14D8FE8A" w14:textId="77777777" w:rsidR="0085204C" w:rsidRPr="002620C2" w:rsidRDefault="0085204C">
      <w:pPr>
        <w:pStyle w:val="Pagrindinistekstas"/>
        <w:rPr>
          <w:rFonts w:ascii="Consolas" w:hAnsi="Consolas"/>
          <w:sz w:val="16"/>
          <w:szCs w:val="16"/>
        </w:rPr>
      </w:pPr>
    </w:p>
    <w:p w14:paraId="2FFB1685" w14:textId="38EA2D03" w:rsidR="004C3480" w:rsidRDefault="005A0ECA">
      <w:pPr>
        <w:pStyle w:val="Antrat1"/>
      </w:pPr>
      <w:r>
        <w:t>Rezultatų apibendrinimas</w:t>
      </w:r>
    </w:p>
    <w:p w14:paraId="4E9BC841" w14:textId="5CCFEC53" w:rsidR="004C3480" w:rsidRDefault="0085204C">
      <w:pPr>
        <w:pStyle w:val="Pagrindinistekstas"/>
      </w:pPr>
      <w:r>
        <w:t xml:space="preserve">Inžineriniame projekte pavyko pritaikyti REST API technologijos. Panaudoti 4 skirtingi API. </w:t>
      </w:r>
    </w:p>
    <w:sectPr w:rsidR="004C3480">
      <w:headerReference w:type="even" r:id="rId20"/>
      <w:headerReference w:type="default" r:id="rId21"/>
      <w:type w:val="continuous"/>
      <w:pgSz w:w="11907" w:h="16840" w:code="9"/>
      <w:pgMar w:top="1440" w:right="1797" w:bottom="1440" w:left="1797" w:header="720" w:footer="958" w:gutter="0"/>
      <w:pgNumType w:start="1"/>
      <w:cols w:space="24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078E" w14:textId="77777777" w:rsidR="006F434B" w:rsidRDefault="006F434B">
      <w:r>
        <w:separator/>
      </w:r>
    </w:p>
  </w:endnote>
  <w:endnote w:type="continuationSeparator" w:id="0">
    <w:p w14:paraId="60692D19" w14:textId="77777777" w:rsidR="006F434B" w:rsidRDefault="006F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3FB25" w14:textId="77777777" w:rsidR="004C3480" w:rsidRDefault="004C3480">
    <w:pPr>
      <w:pStyle w:val="Porat"/>
      <w:framePr w:wrap="none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 w:rsidR="00A42531">
      <w:rPr>
        <w:rStyle w:val="Puslapionumeris"/>
        <w:noProof/>
      </w:rPr>
      <w:t>2</w:t>
    </w:r>
    <w:r>
      <w:rPr>
        <w:rStyle w:val="Puslapionumeris"/>
      </w:rPr>
      <w:fldChar w:fldCharType="end"/>
    </w:r>
  </w:p>
  <w:p w14:paraId="33467EED" w14:textId="77777777" w:rsidR="004C3480" w:rsidRDefault="004C3480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3E90" w14:textId="77777777" w:rsidR="004C3480" w:rsidRDefault="004C3480">
    <w:pPr>
      <w:pStyle w:val="Porat"/>
      <w:framePr w:wrap="none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 w:rsidR="005A0ECA">
      <w:rPr>
        <w:rStyle w:val="Puslapionumeris"/>
        <w:noProof/>
      </w:rPr>
      <w:t>5</w:t>
    </w:r>
    <w:r>
      <w:rPr>
        <w:rStyle w:val="Puslapionumeris"/>
      </w:rPr>
      <w:fldChar w:fldCharType="end"/>
    </w:r>
  </w:p>
  <w:p w14:paraId="65C91737" w14:textId="77777777" w:rsidR="004C3480" w:rsidRDefault="004C3480">
    <w:pPr>
      <w:pStyle w:val="Porat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49C7A" w14:textId="77777777" w:rsidR="004C3480" w:rsidRDefault="006F434B">
    <w:pPr>
      <w:pStyle w:val="Porat"/>
    </w:pPr>
    <w:r>
      <w:rPr>
        <w:noProof/>
      </w:rPr>
      <w:pict w14:anchorId="662046EF">
        <v:rect id="_x0000_s1033" style="position:absolute;left:0;text-align:left;margin-left:36pt;margin-top:696pt;width:540pt;height:24pt;z-index:-2;mso-position-horizontal-relative:page;mso-position-vertical-relative:page" o:allowincell="f" fillcolor="#c8c8c8" stroked="f" strokecolor="white" strokeweight=".25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815B" w14:textId="77777777" w:rsidR="006F434B" w:rsidRDefault="006F434B">
      <w:r>
        <w:separator/>
      </w:r>
    </w:p>
  </w:footnote>
  <w:footnote w:type="continuationSeparator" w:id="0">
    <w:p w14:paraId="43DDE1B4" w14:textId="77777777" w:rsidR="006F434B" w:rsidRDefault="006F434B">
      <w:r>
        <w:separator/>
      </w:r>
    </w:p>
  </w:footnote>
  <w:footnote w:type="continuationNotice" w:id="1">
    <w:p w14:paraId="57940BBA" w14:textId="77777777" w:rsidR="006F434B" w:rsidRDefault="006F434B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E492" w14:textId="77777777" w:rsidR="004C3480" w:rsidRDefault="006F434B">
    <w:pPr>
      <w:pStyle w:val="Antrats"/>
    </w:pPr>
    <w:r>
      <w:rPr>
        <w:noProof/>
      </w:rPr>
      <w:pict w14:anchorId="419CA809">
        <v:rect id="_x0000_s1027" style="position:absolute;left:0;text-align:left;margin-left:36pt;margin-top:95.1pt;width:540pt;height:24pt;z-index:1;mso-position-horizontal-relative:page;mso-position-vertical-relative:page" o:allowincell="f" fillcolor="#e5e5e5" stroked="f" strokecolor="#e5e5e5">
          <w10:wrap anchorx="page" anchory="page"/>
          <w10:anchorlock/>
        </v:rect>
      </w:pict>
    </w:r>
    <w:r>
      <w:rPr>
        <w:noProof/>
      </w:rPr>
      <w:pict w14:anchorId="31E73318">
        <v:rect id="_x0000_s1028" style="position:absolute;left:0;text-align:left;margin-left:145.2pt;margin-top:30pt;width:8.4pt;height:78pt;z-index:2;mso-position-horizontal-relative:page;mso-position-vertical-relative:page" o:allowincell="f" filled="f" stroked="f" strokecolor="white" strokeweight="6pt">
          <v:textbox style="mso-next-textbox:#_x0000_s1028" inset="0,0,0,0">
            <w:txbxContent>
              <w:p w14:paraId="779863ED" w14:textId="77777777" w:rsidR="004C3480" w:rsidRDefault="004C3480">
                <w:pPr>
                  <w:spacing w:line="130" w:lineRule="exact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</w:p>
              <w:p w14:paraId="2C3E84BE" w14:textId="77777777" w:rsidR="004C3480" w:rsidRDefault="004C3480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27F33" w14:textId="77777777" w:rsidR="004C3480" w:rsidRDefault="006F434B">
    <w:pPr>
      <w:pStyle w:val="Antrats"/>
    </w:pPr>
    <w:r>
      <w:pict w14:anchorId="0D9FE0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.55pt;height:36pt" fillcolor="window">
          <v:imagedata r:id="rId1" o:title=""/>
        </v:shape>
      </w:pict>
    </w:r>
    <w:r>
      <w:rPr>
        <w:noProof/>
      </w:rPr>
      <w:pict w14:anchorId="497B5F8F">
        <v:rect id="_x0000_s1031" style="position:absolute;left:0;text-align:left;margin-left:34.95pt;margin-top:314.1pt;width:552pt;height:48pt;z-index:-3;mso-position-horizontal-relative:page;mso-position-vertical-relative:page" o:allowincell="f" filled="f" stroked="f" strokecolor="white" strokeweight=".25pt">
          <v:textbox style="mso-next-textbox:#_x0000_s1031" inset="0,0,0,0">
            <w:txbxContent>
              <w:p w14:paraId="7A09336C" w14:textId="77777777" w:rsidR="004C3480" w:rsidRDefault="004C3480">
                <w:pPr>
                  <w:rPr>
                    <w:spacing w:val="500"/>
                  </w:rPr>
                </w:pPr>
                <w:r>
                  <w:rPr>
                    <w:spacing w:val="1040"/>
                    <w:sz w:val="60"/>
                  </w:rPr>
                  <w:t>.........</w:t>
                </w:r>
                <w:r>
                  <w:rPr>
                    <w:sz w:val="60"/>
                  </w:rPr>
                  <w:t>.</w:t>
                </w:r>
              </w:p>
            </w:txbxContent>
          </v:textbox>
          <w10:wrap anchorx="page" anchory="page"/>
          <w10:anchorlock/>
        </v:rect>
      </w:pict>
    </w:r>
    <w:r>
      <w:rPr>
        <w:noProof/>
      </w:rPr>
      <w:pict w14:anchorId="1D0DBD74">
        <v:rect id="_x0000_s1030" style="position:absolute;left:0;text-align:left;margin-left:36pt;margin-top:98.1pt;width:540pt;height:24pt;z-index:-4;mso-position-horizontal-relative:page;mso-position-vertical-relative:page" o:allowincell="f" fillcolor="#c8c8c8" stroked="f" strokecolor="#e5e5e5">
          <w10:wrap anchorx="page" anchory="page"/>
          <w10:anchorlock/>
        </v:rect>
      </w:pict>
    </w:r>
    <w:r>
      <w:rPr>
        <w:noProof/>
      </w:rPr>
      <w:pict w14:anchorId="3329D013">
        <v:rect id="_x0000_s1029" style="position:absolute;left:0;text-align:left;margin-left:2in;margin-top:28.8pt;width:8.4pt;height:66pt;z-index:-5;mso-position-horizontal-relative:page;mso-position-vertical-relative:page" o:allowincell="f" filled="f" stroked="f" strokecolor="white" strokeweight="6pt">
          <v:textbox style="mso-next-textbox:#_x0000_s1029" inset="0,0,0,0">
            <w:txbxContent>
              <w:p w14:paraId="71894454" w14:textId="77777777" w:rsidR="004C3480" w:rsidRDefault="004C3480">
                <w:pPr>
                  <w:spacing w:line="130" w:lineRule="exact"/>
                  <w:ind w:left="2"/>
                </w:pPr>
                <w:r>
                  <w:rPr>
                    <w:sz w:val="40"/>
                  </w:rPr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</w:p>
            </w:txbxContent>
          </v:textbox>
          <w10:wrap anchorx="page" anchory="page"/>
          <w10:anchorlock/>
        </v:rect>
      </w:pict>
    </w:r>
    <w:r w:rsidR="004C3480">
      <w:t xml:space="preserve">       </w:t>
    </w:r>
    <w:r w:rsidR="004C3480">
      <w:rPr>
        <w:b/>
        <w:sz w:val="24"/>
      </w:rPr>
      <w:t>KAUNO TECHNOLOGIJOS UNIVERSITETAS</w:t>
    </w:r>
  </w:p>
  <w:p w14:paraId="57C6814C" w14:textId="77777777" w:rsidR="004C3480" w:rsidRDefault="004C3480">
    <w:pPr>
      <w:pStyle w:val="Antrats"/>
      <w:rPr>
        <w:b/>
      </w:rPr>
    </w:pPr>
    <w:r>
      <w:t xml:space="preserve">                                             </w:t>
    </w:r>
    <w:r>
      <w:rPr>
        <w:b/>
      </w:rPr>
      <w:t>INFORMATIKOS FAKULTETAS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AC61" w14:textId="77777777" w:rsidR="004C3480" w:rsidRDefault="006F434B">
    <w:pPr>
      <w:pStyle w:val="Antrats"/>
    </w:pPr>
    <w:r>
      <w:rPr>
        <w:noProof/>
      </w:rPr>
      <w:pict w14:anchorId="7F4E3D73">
        <v:rect id="_x0000_s1035" style="position:absolute;left:0;text-align:left;margin-left:417.6pt;margin-top:64.8pt;width:108pt;height:6pt;z-index:-1;mso-position-horizontal-relative:page;mso-position-vertical-relative:page" o:allowincell="f" fillcolor="#c8c8c8" strokecolor="white" strokeweight="2.5pt">
          <w10:wrap anchorx="page" anchory="page"/>
          <w10:anchorlock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3886" w14:textId="77777777" w:rsidR="004C3480" w:rsidRDefault="004C3480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Sraassuenkleliais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5B0B6BB8"/>
    <w:multiLevelType w:val="singleLevel"/>
    <w:tmpl w:val="697AEFB4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7" w15:restartNumberingAfterBreak="0">
    <w:nsid w:val="5BD246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6336DAA"/>
    <w:multiLevelType w:val="singleLevel"/>
    <w:tmpl w:val="697AEFB4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9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0" w15:restartNumberingAfterBreak="0">
    <w:nsid w:val="6E5B6AD7"/>
    <w:multiLevelType w:val="hybridMultilevel"/>
    <w:tmpl w:val="1C263814"/>
    <w:lvl w:ilvl="0" w:tplc="CA76AE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69F2EF8A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4DC35E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29826F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9FC254C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AE828A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67E2BA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2CE24F18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AF2CB3F6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78731EEC"/>
    <w:multiLevelType w:val="hybridMultilevel"/>
    <w:tmpl w:val="0120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E25BB"/>
    <w:multiLevelType w:val="singleLevel"/>
    <w:tmpl w:val="679E99EE"/>
    <w:lvl w:ilvl="0">
      <w:start w:val="1"/>
      <w:numFmt w:val="decimal"/>
      <w:lvlText w:val="[%1]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b/>
        <w:i w:val="0"/>
        <w:sz w:val="18"/>
      </w:rPr>
    </w:lvl>
  </w:abstractNum>
  <w:num w:numId="1">
    <w:abstractNumId w:val="0"/>
    <w:lvlOverride w:ilvl="0">
      <w:lvl w:ilvl="0">
        <w:start w:val="1"/>
        <w:numFmt w:val="bullet"/>
        <w:pStyle w:val="Sraassuenkleliais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>
    <w:abstractNumId w:val="2"/>
  </w:num>
  <w:num w:numId="3">
    <w:abstractNumId w:val="0"/>
    <w:lvlOverride w:ilvl="0">
      <w:lvl w:ilvl="0">
        <w:start w:val="1"/>
        <w:numFmt w:val="bullet"/>
        <w:pStyle w:val="Sraassuenkleliais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>
    <w:abstractNumId w:val="0"/>
    <w:lvlOverride w:ilvl="0">
      <w:lvl w:ilvl="0">
        <w:start w:val="1"/>
        <w:numFmt w:val="bullet"/>
        <w:pStyle w:val="Sraassuenkleliais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>
    <w:abstractNumId w:val="0"/>
    <w:lvlOverride w:ilvl="0">
      <w:lvl w:ilvl="0">
        <w:start w:val="1"/>
        <w:numFmt w:val="bullet"/>
        <w:pStyle w:val="Sraassuenkleliais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9"/>
  </w:num>
  <w:num w:numId="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>
    <w:abstractNumId w:val="6"/>
  </w:num>
  <w:num w:numId="17">
    <w:abstractNumId w:val="10"/>
  </w:num>
  <w:num w:numId="18">
    <w:abstractNumId w:val="8"/>
  </w:num>
  <w:num w:numId="19">
    <w:abstractNumId w:val="13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oNotTrackMoves/>
  <w:defaultTabStop w:val="360"/>
  <w:hyphenationZone w:val="396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5">
      <o:colormru v:ext="edit" colors="#d2d2d2,#cdcdcd,#c8c8c8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</w:endnotePr>
  <w:compat>
    <w:suppressTopSpacing/>
    <w:suppressSpBfAfterPgBrk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DF7"/>
    <w:rsid w:val="00047C4D"/>
    <w:rsid w:val="000A05CF"/>
    <w:rsid w:val="000A6AB2"/>
    <w:rsid w:val="000F5472"/>
    <w:rsid w:val="00106244"/>
    <w:rsid w:val="001E00E1"/>
    <w:rsid w:val="00202E1C"/>
    <w:rsid w:val="002620C2"/>
    <w:rsid w:val="00275041"/>
    <w:rsid w:val="002A4788"/>
    <w:rsid w:val="00374509"/>
    <w:rsid w:val="003E5982"/>
    <w:rsid w:val="004B7D66"/>
    <w:rsid w:val="004C071E"/>
    <w:rsid w:val="004C3480"/>
    <w:rsid w:val="00527EBA"/>
    <w:rsid w:val="00531728"/>
    <w:rsid w:val="005A0ECA"/>
    <w:rsid w:val="005B135E"/>
    <w:rsid w:val="006427CB"/>
    <w:rsid w:val="006D52E0"/>
    <w:rsid w:val="006F434B"/>
    <w:rsid w:val="00762C01"/>
    <w:rsid w:val="00770221"/>
    <w:rsid w:val="0079186E"/>
    <w:rsid w:val="007B6093"/>
    <w:rsid w:val="00830049"/>
    <w:rsid w:val="00844C6B"/>
    <w:rsid w:val="0085204C"/>
    <w:rsid w:val="008C52A2"/>
    <w:rsid w:val="00915C80"/>
    <w:rsid w:val="0092013A"/>
    <w:rsid w:val="0096530B"/>
    <w:rsid w:val="00987926"/>
    <w:rsid w:val="009D5A6F"/>
    <w:rsid w:val="00A31DF7"/>
    <w:rsid w:val="00A42531"/>
    <w:rsid w:val="00AB6700"/>
    <w:rsid w:val="00B90901"/>
    <w:rsid w:val="00BC1D56"/>
    <w:rsid w:val="00CC40D9"/>
    <w:rsid w:val="00CD4E84"/>
    <w:rsid w:val="00CE4291"/>
    <w:rsid w:val="00D93811"/>
    <w:rsid w:val="00E020C3"/>
    <w:rsid w:val="00EA5420"/>
    <w:rsid w:val="00EB2403"/>
    <w:rsid w:val="00EF616C"/>
    <w:rsid w:val="00F169FF"/>
    <w:rsid w:val="00F24814"/>
    <w:rsid w:val="00F52D73"/>
    <w:rsid w:val="00F90CE9"/>
    <w:rsid w:val="00FC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o:colormru v:ext="edit" colors="#d2d2d2,#cdcdcd,#c8c8c8"/>
    </o:shapedefaults>
    <o:shapelayout v:ext="edit">
      <o:idmap v:ext="edit" data="2"/>
    </o:shapelayout>
  </w:shapeDefaults>
  <w:decimalSymbol w:val="."/>
  <w:listSeparator w:val=","/>
  <w14:docId w14:val="561ABA99"/>
  <w15:docId w15:val="{DBDDE1C6-A5B9-4365-B67C-C47BF85C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pPr>
      <w:jc w:val="both"/>
    </w:pPr>
    <w:rPr>
      <w:lang w:val="lt-LT"/>
    </w:rPr>
  </w:style>
  <w:style w:type="paragraph" w:styleId="Antrat1">
    <w:name w:val="heading 1"/>
    <w:basedOn w:val="HeadingBase"/>
    <w:next w:val="Pagrindinistekstas"/>
    <w:qFormat/>
    <w:pPr>
      <w:shd w:val="pct10" w:color="auto" w:fill="auto"/>
      <w:spacing w:before="220" w:after="220" w:line="280" w:lineRule="atLeast"/>
      <w:ind w:firstLine="1080"/>
      <w:outlineLvl w:val="0"/>
    </w:pPr>
    <w:rPr>
      <w:b/>
      <w:spacing w:val="-10"/>
      <w:sz w:val="24"/>
    </w:rPr>
  </w:style>
  <w:style w:type="paragraph" w:styleId="Antrat2">
    <w:name w:val="heading 2"/>
    <w:basedOn w:val="HeadingBase"/>
    <w:next w:val="Pagrindinistekstas"/>
    <w:qFormat/>
    <w:pPr>
      <w:outlineLvl w:val="1"/>
    </w:pPr>
    <w:rPr>
      <w:b/>
    </w:rPr>
  </w:style>
  <w:style w:type="paragraph" w:styleId="Antrat3">
    <w:name w:val="heading 3"/>
    <w:basedOn w:val="HeadingBase"/>
    <w:next w:val="Pagrindinistekstas"/>
    <w:qFormat/>
    <w:pPr>
      <w:outlineLvl w:val="2"/>
    </w:pPr>
  </w:style>
  <w:style w:type="paragraph" w:styleId="Antrat4">
    <w:name w:val="heading 4"/>
    <w:basedOn w:val="HeadingBase"/>
    <w:next w:val="Pagrindinistekstas"/>
    <w:qFormat/>
    <w:pPr>
      <w:outlineLvl w:val="3"/>
    </w:pPr>
    <w:rPr>
      <w:b/>
      <w:sz w:val="18"/>
    </w:rPr>
  </w:style>
  <w:style w:type="paragraph" w:styleId="Antrat5">
    <w:name w:val="heading 5"/>
    <w:basedOn w:val="HeadingBase"/>
    <w:next w:val="Pagrindinistekstas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Antrat6">
    <w:name w:val="heading 6"/>
    <w:basedOn w:val="HeadingBase"/>
    <w:next w:val="Pagrindinistekstas"/>
    <w:qFormat/>
    <w:pPr>
      <w:outlineLvl w:val="5"/>
    </w:pPr>
    <w:rPr>
      <w:rFonts w:ascii="Times New Roman" w:hAnsi="Times New Roman"/>
      <w:i/>
      <w:sz w:val="20"/>
    </w:rPr>
  </w:style>
  <w:style w:type="paragraph" w:styleId="Antrat7">
    <w:name w:val="heading 7"/>
    <w:basedOn w:val="HeadingBase"/>
    <w:next w:val="Pagrindinistekstas"/>
    <w:qFormat/>
    <w:pPr>
      <w:outlineLvl w:val="6"/>
    </w:pPr>
    <w:rPr>
      <w:rFonts w:ascii="Times New Roman" w:hAnsi="Times New Roman"/>
      <w:sz w:val="20"/>
    </w:rPr>
  </w:style>
  <w:style w:type="paragraph" w:styleId="Antrat8">
    <w:name w:val="heading 8"/>
    <w:basedOn w:val="HeadingBase"/>
    <w:next w:val="Pagrindinistekstas"/>
    <w:qFormat/>
    <w:pPr>
      <w:outlineLvl w:val="7"/>
    </w:pPr>
    <w:rPr>
      <w:i/>
      <w:sz w:val="18"/>
    </w:rPr>
  </w:style>
  <w:style w:type="paragraph" w:styleId="Antrat9">
    <w:name w:val="heading 9"/>
    <w:basedOn w:val="HeadingBase"/>
    <w:next w:val="Pagrindinistekstas"/>
    <w:qFormat/>
    <w:pPr>
      <w:outlineLvl w:val="8"/>
    </w:pPr>
    <w:rPr>
      <w:sz w:val="1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HeadingBase">
    <w:name w:val="Heading Base"/>
    <w:basedOn w:val="prastasis"/>
    <w:next w:val="Pagrindinistekstas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Pagrindinistekstas">
    <w:name w:val="Body Text"/>
    <w:basedOn w:val="prastasis"/>
    <w:semiHidden/>
    <w:pPr>
      <w:spacing w:after="220" w:line="220" w:lineRule="atLeast"/>
    </w:pPr>
  </w:style>
  <w:style w:type="paragraph" w:customStyle="1" w:styleId="FootnoteBase">
    <w:name w:val="Footnote Base"/>
    <w:basedOn w:val="prastasis"/>
    <w:link w:val="FootnoteBaseChar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Pagrindinistekstas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Pagrindinistekstas"/>
    <w:pPr>
      <w:keepNext/>
    </w:pPr>
  </w:style>
  <w:style w:type="paragraph" w:styleId="Antrat">
    <w:name w:val="caption"/>
    <w:basedOn w:val="Picture"/>
    <w:next w:val="Pagrindinistekstas"/>
    <w:qFormat/>
    <w:pPr>
      <w:spacing w:before="60" w:after="220" w:line="220" w:lineRule="atLeast"/>
      <w:ind w:left="1800"/>
      <w:jc w:val="right"/>
    </w:pPr>
    <w:rPr>
      <w:i/>
    </w:rPr>
  </w:style>
  <w:style w:type="paragraph" w:customStyle="1" w:styleId="Picture">
    <w:name w:val="Picture"/>
    <w:basedOn w:val="prastasis"/>
    <w:next w:val="Antrat"/>
    <w:pPr>
      <w:keepNext/>
    </w:pPr>
  </w:style>
  <w:style w:type="paragraph" w:customStyle="1" w:styleId="DocumentLabel">
    <w:name w:val="Document Label"/>
    <w:basedOn w:val="HeadingBase"/>
    <w:next w:val="Pagrindinistekstas"/>
    <w:pPr>
      <w:spacing w:before="160"/>
    </w:pPr>
    <w:rPr>
      <w:rFonts w:ascii="Times New Roman" w:hAnsi="Times New Roman"/>
      <w:spacing w:val="-30"/>
      <w:sz w:val="60"/>
    </w:rPr>
  </w:style>
  <w:style w:type="character" w:styleId="Dokumentoinaosnumeris">
    <w:name w:val="endnote reference"/>
    <w:semiHidden/>
    <w:rPr>
      <w:b/>
      <w:vertAlign w:val="superscript"/>
    </w:rPr>
  </w:style>
  <w:style w:type="paragraph" w:styleId="Dokumentoinaostekstas">
    <w:name w:val="endnote text"/>
    <w:basedOn w:val="FootnoteBase"/>
    <w:semiHidden/>
  </w:style>
  <w:style w:type="paragraph" w:styleId="Porat">
    <w:name w:val="footer"/>
    <w:basedOn w:val="HeaderBase"/>
    <w:semiHidden/>
  </w:style>
  <w:style w:type="paragraph" w:customStyle="1" w:styleId="HeaderBase">
    <w:name w:val="Header Base"/>
    <w:basedOn w:val="prastasis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Puslapioinaosnuoroda">
    <w:name w:val="footnote reference"/>
    <w:semiHidden/>
    <w:rPr>
      <w:vertAlign w:val="superscript"/>
    </w:rPr>
  </w:style>
  <w:style w:type="paragraph" w:styleId="Puslapioinaostekstas">
    <w:name w:val="footnote text"/>
    <w:basedOn w:val="FootnoteBase"/>
    <w:semiHidden/>
  </w:style>
  <w:style w:type="paragraph" w:styleId="Antrats">
    <w:name w:val="header"/>
    <w:basedOn w:val="HeaderBase"/>
    <w:semiHidden/>
  </w:style>
  <w:style w:type="paragraph" w:styleId="Indeksas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prastasis"/>
    <w:pPr>
      <w:spacing w:line="220" w:lineRule="atLeast"/>
      <w:ind w:left="360"/>
    </w:pPr>
  </w:style>
  <w:style w:type="paragraph" w:styleId="Indeksas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ksas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ksas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ksas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ksoantrat">
    <w:name w:val="index heading"/>
    <w:basedOn w:val="HeadingBase"/>
    <w:next w:val="Indeksas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Antrat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Eilutsnumeris">
    <w:name w:val="line number"/>
    <w:semiHidden/>
    <w:rPr>
      <w:sz w:val="18"/>
    </w:rPr>
  </w:style>
  <w:style w:type="paragraph" w:styleId="Sraas">
    <w:name w:val="List"/>
    <w:basedOn w:val="Pagrindinistekstas"/>
    <w:semiHidden/>
    <w:pPr>
      <w:ind w:left="1440" w:hanging="360"/>
    </w:pPr>
  </w:style>
  <w:style w:type="paragraph" w:styleId="Sraassuenkleliais">
    <w:name w:val="List Bullet"/>
    <w:basedOn w:val="Sraas"/>
    <w:semiHidden/>
    <w:pPr>
      <w:numPr>
        <w:numId w:val="1"/>
      </w:numPr>
      <w:ind w:right="720"/>
    </w:pPr>
  </w:style>
  <w:style w:type="paragraph" w:styleId="Sraassunumeriais">
    <w:name w:val="List Number"/>
    <w:basedOn w:val="Sraas"/>
    <w:semiHidden/>
    <w:pPr>
      <w:ind w:left="1800" w:right="720"/>
    </w:pPr>
  </w:style>
  <w:style w:type="paragraph" w:styleId="Makrokomandostekstas">
    <w:name w:val="macro"/>
    <w:basedOn w:val="prastasis"/>
    <w:semiHidden/>
    <w:rPr>
      <w:rFonts w:ascii="Courier New" w:hAnsi="Courier New"/>
    </w:rPr>
  </w:style>
  <w:style w:type="character" w:styleId="Puslapionumeris">
    <w:name w:val="page number"/>
    <w:semiHidden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Pagrindinistekstas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prastasis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Iliustracijsraas">
    <w:name w:val="table of figures"/>
    <w:basedOn w:val="TOCBase"/>
    <w:semiHidden/>
    <w:pPr>
      <w:ind w:left="1440" w:hanging="360"/>
    </w:pPr>
  </w:style>
  <w:style w:type="paragraph" w:styleId="Turinys1">
    <w:name w:val="toc 1"/>
    <w:basedOn w:val="TOCBase"/>
    <w:semiHidden/>
    <w:rPr>
      <w:b/>
      <w:spacing w:val="-4"/>
    </w:rPr>
  </w:style>
  <w:style w:type="paragraph" w:styleId="Turinys2">
    <w:name w:val="toc 2"/>
    <w:basedOn w:val="TOCBase"/>
    <w:semiHidden/>
  </w:style>
  <w:style w:type="paragraph" w:styleId="Turinys3">
    <w:name w:val="toc 3"/>
    <w:basedOn w:val="TOCBase"/>
    <w:semiHidden/>
  </w:style>
  <w:style w:type="paragraph" w:styleId="Turinys4">
    <w:name w:val="toc 4"/>
    <w:basedOn w:val="TOCBase"/>
    <w:semiHidden/>
  </w:style>
  <w:style w:type="paragraph" w:styleId="Turinys5">
    <w:name w:val="toc 5"/>
    <w:basedOn w:val="TOCBase"/>
    <w:semiHidden/>
  </w:style>
  <w:style w:type="paragraph" w:customStyle="1" w:styleId="SectionLabel">
    <w:name w:val="Section Label"/>
    <w:basedOn w:val="HeadingBase"/>
    <w:next w:val="Pagrindinistekstas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Porat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Porat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orat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Antrats"/>
  </w:style>
  <w:style w:type="paragraph" w:customStyle="1" w:styleId="HeaderEven">
    <w:name w:val="Header Even"/>
    <w:basedOn w:val="Antrats"/>
  </w:style>
  <w:style w:type="paragraph" w:customStyle="1" w:styleId="HeaderOdd">
    <w:name w:val="Header Odd"/>
    <w:basedOn w:val="Antrats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Pagrindinistekstas"/>
    <w:pPr>
      <w:spacing w:before="0" w:line="400" w:lineRule="atLeast"/>
    </w:pPr>
    <w:rPr>
      <w:i/>
      <w:spacing w:val="-14"/>
      <w:sz w:val="34"/>
    </w:rPr>
  </w:style>
  <w:style w:type="paragraph" w:styleId="Pagrindiniotekstotrauka">
    <w:name w:val="Body Text Indent"/>
    <w:basedOn w:val="Pagrindinistekstas"/>
    <w:semiHidden/>
    <w:pPr>
      <w:ind w:left="1440"/>
    </w:pPr>
  </w:style>
  <w:style w:type="paragraph" w:styleId="Paantrat">
    <w:name w:val="Subtitle"/>
    <w:basedOn w:val="Pavadinimas"/>
    <w:next w:val="Pagrindinistekstas"/>
    <w:qFormat/>
    <w:pPr>
      <w:spacing w:before="0" w:after="160" w:line="400" w:lineRule="atLeast"/>
    </w:pPr>
    <w:rPr>
      <w:i/>
      <w:spacing w:val="-14"/>
      <w:sz w:val="34"/>
    </w:rPr>
  </w:style>
  <w:style w:type="paragraph" w:styleId="Pavadinimas">
    <w:name w:val="Title"/>
    <w:basedOn w:val="HeadingBase"/>
    <w:next w:val="Paantrat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raassunumeriais5">
    <w:name w:val="List Number 5"/>
    <w:basedOn w:val="Sraassunumeriais"/>
    <w:semiHidden/>
    <w:pPr>
      <w:ind w:left="3240"/>
    </w:pPr>
  </w:style>
  <w:style w:type="paragraph" w:styleId="Sraassunumeriais4">
    <w:name w:val="List Number 4"/>
    <w:basedOn w:val="Sraassunumeriais"/>
    <w:semiHidden/>
    <w:pPr>
      <w:ind w:left="2880"/>
    </w:pPr>
  </w:style>
  <w:style w:type="paragraph" w:styleId="Sraassunumeriais3">
    <w:name w:val="List Number 3"/>
    <w:basedOn w:val="Sraassunumeriais"/>
    <w:semiHidden/>
    <w:pPr>
      <w:ind w:left="2520"/>
    </w:pPr>
  </w:style>
  <w:style w:type="paragraph" w:styleId="Sraassuenkleliais5">
    <w:name w:val="List Bullet 5"/>
    <w:basedOn w:val="Sraassuenkleliais"/>
    <w:semiHidden/>
    <w:pPr>
      <w:ind w:left="3240"/>
    </w:pPr>
  </w:style>
  <w:style w:type="paragraph" w:styleId="Sraassuenkleliais4">
    <w:name w:val="List Bullet 4"/>
    <w:basedOn w:val="Sraassuenkleliais"/>
    <w:semiHidden/>
    <w:pPr>
      <w:ind w:left="2880"/>
    </w:pPr>
  </w:style>
  <w:style w:type="paragraph" w:styleId="Sraassuenkleliais3">
    <w:name w:val="List Bullet 3"/>
    <w:basedOn w:val="Sraassuenkleliais"/>
    <w:semiHidden/>
    <w:pPr>
      <w:ind w:left="2520"/>
    </w:pPr>
  </w:style>
  <w:style w:type="paragraph" w:styleId="Sraassuenkleliais2">
    <w:name w:val="List Bullet 2"/>
    <w:basedOn w:val="Sraassuenkleliais"/>
    <w:semiHidden/>
    <w:pPr>
      <w:ind w:left="2160"/>
    </w:pPr>
  </w:style>
  <w:style w:type="paragraph" w:styleId="Sraas5">
    <w:name w:val="List 5"/>
    <w:basedOn w:val="Sraas"/>
    <w:semiHidden/>
    <w:pPr>
      <w:ind w:left="2880"/>
    </w:pPr>
  </w:style>
  <w:style w:type="paragraph" w:styleId="Sraas4">
    <w:name w:val="List 4"/>
    <w:basedOn w:val="Sraas"/>
    <w:semiHidden/>
    <w:pPr>
      <w:ind w:left="2520"/>
    </w:pPr>
  </w:style>
  <w:style w:type="paragraph" w:styleId="Sraas3">
    <w:name w:val="List 3"/>
    <w:basedOn w:val="Sraas"/>
    <w:semiHidden/>
    <w:pPr>
      <w:ind w:left="2160"/>
    </w:pPr>
  </w:style>
  <w:style w:type="paragraph" w:styleId="Sraas2">
    <w:name w:val="List 2"/>
    <w:basedOn w:val="Sraas"/>
    <w:semiHidden/>
    <w:pPr>
      <w:ind w:left="1800"/>
    </w:pPr>
  </w:style>
  <w:style w:type="character" w:styleId="Emfaz">
    <w:name w:val="Emphasis"/>
    <w:qFormat/>
    <w:rPr>
      <w:rFonts w:ascii="Arial" w:hAnsi="Arial"/>
      <w:b/>
      <w:spacing w:val="-4"/>
    </w:rPr>
  </w:style>
  <w:style w:type="character" w:styleId="Komentaronuoroda">
    <w:name w:val="annotation reference"/>
    <w:semiHidden/>
    <w:rPr>
      <w:sz w:val="16"/>
    </w:rPr>
  </w:style>
  <w:style w:type="paragraph" w:styleId="Komentarotekstas">
    <w:name w:val="annotation text"/>
    <w:basedOn w:val="FootnoteBase"/>
    <w:link w:val="KomentarotekstasDiagrama"/>
    <w:semiHidden/>
  </w:style>
  <w:style w:type="paragraph" w:styleId="Sraassunumeriais2">
    <w:name w:val="List Number 2"/>
    <w:basedOn w:val="Sraassunumeriais"/>
    <w:semiHidden/>
    <w:pPr>
      <w:ind w:left="2160"/>
    </w:pPr>
  </w:style>
  <w:style w:type="paragraph" w:styleId="Sraotsinys">
    <w:name w:val="List Continue"/>
    <w:basedOn w:val="Sraas"/>
    <w:semiHidden/>
    <w:pPr>
      <w:ind w:left="1800" w:firstLine="0"/>
    </w:pPr>
  </w:style>
  <w:style w:type="paragraph" w:styleId="Sraotsinys2">
    <w:name w:val="List Continue 2"/>
    <w:basedOn w:val="Sraotsinys"/>
    <w:semiHidden/>
    <w:pPr>
      <w:ind w:left="2160"/>
    </w:pPr>
  </w:style>
  <w:style w:type="paragraph" w:styleId="Sraotsinys3">
    <w:name w:val="List Continue 3"/>
    <w:basedOn w:val="Sraotsinys"/>
    <w:semiHidden/>
    <w:pPr>
      <w:ind w:left="2520"/>
    </w:pPr>
  </w:style>
  <w:style w:type="paragraph" w:styleId="Sraotsinys4">
    <w:name w:val="List Continue 4"/>
    <w:basedOn w:val="Sraotsinys"/>
    <w:semiHidden/>
    <w:pPr>
      <w:ind w:left="2880"/>
    </w:pPr>
  </w:style>
  <w:style w:type="paragraph" w:styleId="Sraotsinys5">
    <w:name w:val="List Continue 5"/>
    <w:basedOn w:val="Sraotsinys"/>
    <w:semiHidden/>
    <w:pPr>
      <w:ind w:left="3240"/>
    </w:pPr>
  </w:style>
  <w:style w:type="paragraph" w:styleId="prastojitrauka">
    <w:name w:val="Normal Indent"/>
    <w:basedOn w:val="prastasis"/>
    <w:semiHidden/>
    <w:pPr>
      <w:ind w:left="1440"/>
    </w:pPr>
  </w:style>
  <w:style w:type="paragraph" w:customStyle="1" w:styleId="ReturnAddress">
    <w:name w:val="Return Address"/>
    <w:basedOn w:val="prastasis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prastasis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prastasis"/>
    <w:next w:val="Pagrindinistekstas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teratra">
    <w:name w:val="table of authorities"/>
    <w:basedOn w:val="prastasis"/>
    <w:semiHidden/>
    <w:pPr>
      <w:tabs>
        <w:tab w:val="right" w:leader="dot" w:pos="7560"/>
      </w:tabs>
      <w:spacing w:before="120"/>
      <w:ind w:left="1434" w:hanging="357"/>
    </w:pPr>
  </w:style>
  <w:style w:type="paragraph" w:styleId="Literatrossraoantrat">
    <w:name w:val="toa heading"/>
    <w:basedOn w:val="prastasis"/>
    <w:next w:val="Literatra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Laikoantrat">
    <w:name w:val="Message Header"/>
    <w:basedOn w:val="Pagrindinistekstas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  <w:sz w:val="22"/>
    </w:rPr>
  </w:style>
  <w:style w:type="character" w:styleId="Hipersaitas">
    <w:name w:val="Hyperlink"/>
    <w:semiHidden/>
    <w:rPr>
      <w:color w:val="0000FF"/>
      <w:u w:val="single"/>
    </w:rPr>
  </w:style>
  <w:style w:type="character" w:styleId="Perirtashipersaitas">
    <w:name w:val="FollowedHyperlink"/>
    <w:semiHidden/>
    <w:rPr>
      <w:color w:val="800080"/>
      <w:u w:val="single"/>
    </w:rPr>
  </w:style>
  <w:style w:type="paragraph" w:styleId="Paprastasistekstas">
    <w:name w:val="Plain Text"/>
    <w:basedOn w:val="prastasis"/>
    <w:semiHidden/>
    <w:pPr>
      <w:jc w:val="left"/>
    </w:pPr>
    <w:rPr>
      <w:rFonts w:ascii="Courier New" w:hAnsi="Courier New"/>
      <w:sz w:val="16"/>
      <w:lang w:val="en-US"/>
    </w:rPr>
  </w:style>
  <w:style w:type="paragraph" w:customStyle="1" w:styleId="MacroText1">
    <w:name w:val="Macro Text1"/>
    <w:basedOn w:val="Pagrindinistekstas"/>
    <w:rPr>
      <w:rFonts w:ascii="Courier New" w:hAnsi="Courier New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106244"/>
    <w:pPr>
      <w:keepLines w:val="0"/>
      <w:spacing w:line="240" w:lineRule="auto"/>
    </w:pPr>
    <w:rPr>
      <w:b/>
      <w:bCs/>
      <w:sz w:val="20"/>
    </w:rPr>
  </w:style>
  <w:style w:type="character" w:customStyle="1" w:styleId="FootnoteBaseChar">
    <w:name w:val="Footnote Base Char"/>
    <w:link w:val="FootnoteBase"/>
    <w:rsid w:val="00106244"/>
    <w:rPr>
      <w:sz w:val="18"/>
      <w:lang w:eastAsia="en-US"/>
    </w:rPr>
  </w:style>
  <w:style w:type="character" w:customStyle="1" w:styleId="KomentarotekstasDiagrama">
    <w:name w:val="Komentaro tekstas Diagrama"/>
    <w:link w:val="Komentarotekstas"/>
    <w:semiHidden/>
    <w:rsid w:val="00106244"/>
    <w:rPr>
      <w:sz w:val="18"/>
      <w:lang w:eastAsia="en-US"/>
    </w:rPr>
  </w:style>
  <w:style w:type="character" w:customStyle="1" w:styleId="KomentarotemaDiagrama">
    <w:name w:val="Komentaro tema Diagrama"/>
    <w:link w:val="Komentarotema"/>
    <w:uiPriority w:val="99"/>
    <w:semiHidden/>
    <w:rsid w:val="00106244"/>
    <w:rPr>
      <w:b/>
      <w:bCs/>
      <w:sz w:val="18"/>
      <w:lang w:eastAsia="en-US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06244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link w:val="Debesliotekstas"/>
    <w:uiPriority w:val="99"/>
    <w:semiHidden/>
    <w:rsid w:val="00106244"/>
    <w:rPr>
      <w:rFonts w:ascii="Segoe UI" w:hAnsi="Segoe UI" w:cs="Segoe UI"/>
      <w:sz w:val="18"/>
      <w:szCs w:val="18"/>
      <w:lang w:eastAsia="en-US"/>
    </w:rPr>
  </w:style>
  <w:style w:type="character" w:styleId="Neapdorotaspaminjimas">
    <w:name w:val="Unresolved Mention"/>
    <w:uiPriority w:val="99"/>
    <w:semiHidden/>
    <w:unhideWhenUsed/>
    <w:rsid w:val="000F5472"/>
    <w:rPr>
      <w:color w:val="605E5C"/>
      <w:shd w:val="clear" w:color="auto" w:fill="E1DFDD"/>
    </w:rPr>
  </w:style>
  <w:style w:type="paragraph" w:customStyle="1" w:styleId="msonormal0">
    <w:name w:val="msonormal"/>
    <w:basedOn w:val="prastasis"/>
    <w:rsid w:val="0085204C"/>
    <w:pPr>
      <w:spacing w:before="100" w:beforeAutospacing="1" w:after="100" w:afterAutospacing="1"/>
      <w:jc w:val="left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eloper.mozilla.org/en-US/docs/Web/API/Geolocation_API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wft-geo-db.p.rapidapi.com/v1/geo/locations/$%7Blatitude%7D+$%7Blongitude%7D/nearbyCities?radius=20&amp;limit=2&amp;minPopulation=2000&amp;distanceUnit=K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pidapi.com/apigeek/api/google-search3/details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openweathermap.org/current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apidapi.com/wirefreethought/api/geodb-cities/detail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nius\AppData\Local\Temp\Ataskaitos_pv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ED3B1-7FAF-475C-BE41-E61BC8FD9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Ataskaitos_pvz.dot</Template>
  <TotalTime>292</TotalTime>
  <Pages>9</Pages>
  <Words>1995</Words>
  <Characters>11374</Characters>
  <Application>Microsoft Office Word</Application>
  <DocSecurity>0</DocSecurity>
  <Lines>94</Lines>
  <Paragraphs>26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Contemporary Report</vt:lpstr>
      <vt:lpstr>Contemporary Report</vt:lpstr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Report</dc:title>
  <dc:creator>Agnius</dc:creator>
  <cp:lastModifiedBy>Adomaitis Dominykas</cp:lastModifiedBy>
  <cp:revision>16</cp:revision>
  <cp:lastPrinted>2021-12-08T00:00:00Z</cp:lastPrinted>
  <dcterms:created xsi:type="dcterms:W3CDTF">2014-11-02T13:42:00Z</dcterms:created>
  <dcterms:modified xsi:type="dcterms:W3CDTF">2021-12-08T00:00:00Z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99031100</vt:i4>
  </property>
  <property fmtid="{D5CDD505-2E9C-101B-9397-08002B2CF9AE}" pid="4" name="LCID">
    <vt:i4>1033</vt:i4>
  </property>
</Properties>
</file>